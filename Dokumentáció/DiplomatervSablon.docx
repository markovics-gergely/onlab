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B419B" w14:textId="77777777" w:rsidR="00816BCB" w:rsidRPr="00B50CAA" w:rsidRDefault="00816BCB" w:rsidP="00816BCB">
      <w:pPr>
        <w:pStyle w:val="Nyilatkozatcm"/>
      </w:pPr>
      <w:r w:rsidRPr="00B50CAA">
        <w:t>FELADATKIÍRÁS</w:t>
      </w:r>
    </w:p>
    <w:p w14:paraId="5AC09C77" w14:textId="77777777" w:rsidR="00816BCB" w:rsidRPr="00B50CAA" w:rsidRDefault="00D37EC8" w:rsidP="003A4CDB">
      <w:r>
        <w:t xml:space="preserve">Az elektronikusan beadott változatban ez az oldal törlendő. A nyomtatott változatban ennek az oldalnak a helyére a diplomaterv portálról letöltött, jóváhagyott feladatkiírást kell befűzni.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2D3031" w:rsidP="00D429F2">
      <w:pPr>
        <w:pStyle w:val="Cmlapkarstanszk"/>
      </w:pPr>
      <w:r>
        <w:fldChar w:fldCharType="begin"/>
      </w:r>
      <w:r>
        <w:instrText xml:space="preserve"> DOCPROPERTY  Company  \* MERGEFORMAT </w:instrText>
      </w:r>
      <w:r>
        <w:fldChar w:fldCharType="separate"/>
      </w:r>
      <w:r w:rsidR="003E2ECB">
        <w:t>Automatizálási és Alkalmazott Informatikai Tanszék</w:t>
      </w:r>
      <w:r>
        <w:fldChar w:fldCharType="end"/>
      </w:r>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77777777" w:rsidR="0063585C" w:rsidRPr="00B50CAA" w:rsidRDefault="00630A92" w:rsidP="00171054">
      <w:pPr>
        <w:pStyle w:val="Cmlapszerz"/>
      </w:pPr>
      <w:commentRangeStart w:id="0"/>
      <w:r>
        <w:t>Kővári Bence</w:t>
      </w:r>
      <w:commentRangeEnd w:id="0"/>
      <w:r>
        <w:rPr>
          <w:rStyle w:val="Jegyzethivatkozs"/>
          <w:noProof w:val="0"/>
        </w:rPr>
        <w:commentReference w:id="0"/>
      </w:r>
    </w:p>
    <w:p w14:paraId="5BD632B6" w14:textId="77777777" w:rsidR="0063585C" w:rsidRPr="00B50CAA" w:rsidRDefault="00630A92">
      <w:pPr>
        <w:pStyle w:val="Cm"/>
      </w:pPr>
      <w:commentRangeStart w:id="1"/>
      <w:r>
        <w:t>Diplomaterv Útmutató</w:t>
      </w:r>
      <w:commentRangeEnd w:id="1"/>
      <w:r>
        <w:rPr>
          <w:rStyle w:val="Jegyzethivatkozs"/>
          <w:rFonts w:cs="Times New Roman"/>
          <w:b w:val="0"/>
          <w:bCs w:val="0"/>
          <w:caps w:val="0"/>
          <w:kern w:val="0"/>
        </w:rPr>
        <w:commentReference w:id="1"/>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commentRangeStart w:id="2"/>
    <w:p w14:paraId="71BF7A9D" w14:textId="77777777" w:rsidR="00630A92" w:rsidRDefault="00630A92" w:rsidP="00630A92">
      <w:pPr>
        <w:pStyle w:val="Cmlapszerz"/>
      </w:pPr>
      <w:r>
        <w:fldChar w:fldCharType="begin"/>
      </w:r>
      <w:r>
        <w:instrText xml:space="preserve"> DOCPROPERTY "Manager"  \* MERGEFORMAT </w:instrText>
      </w:r>
      <w:r>
        <w:fldChar w:fldCharType="end"/>
      </w:r>
      <w:commentRangeEnd w:id="2"/>
      <w:r>
        <w:rPr>
          <w:rStyle w:val="Jegyzethivatkozs"/>
          <w:noProof w:val="0"/>
        </w:rPr>
        <w:commentReference w:id="2"/>
      </w:r>
    </w:p>
    <w:p w14:paraId="59CFD63D" w14:textId="77777777" w:rsidR="0063585C" w:rsidRPr="00B50CAA" w:rsidRDefault="00630A92" w:rsidP="00630A92">
      <w:pPr>
        <w:spacing w:after="0"/>
        <w:ind w:firstLine="0"/>
        <w:jc w:val="center"/>
      </w:pPr>
      <w:r>
        <w:t xml:space="preserve">BUDAPEST, </w:t>
      </w:r>
      <w:commentRangeStart w:id="3"/>
      <w:r>
        <w:t>2015</w:t>
      </w:r>
      <w:commentRangeEnd w:id="3"/>
      <w:r>
        <w:rPr>
          <w:rStyle w:val="Jegyzethivatkozs"/>
        </w:rPr>
        <w:commentReference w:id="3"/>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60723CAC" w14:textId="77777777" w:rsidR="003E2ECB"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33184091" w:history="1">
        <w:r w:rsidR="003E2ECB" w:rsidRPr="009C4645">
          <w:rPr>
            <w:rStyle w:val="Hiperhivatkozs"/>
            <w:noProof/>
          </w:rPr>
          <w:t>Összefoglaló</w:t>
        </w:r>
        <w:r w:rsidR="003E2ECB">
          <w:rPr>
            <w:noProof/>
            <w:webHidden/>
          </w:rPr>
          <w:tab/>
        </w:r>
        <w:r w:rsidR="003E2ECB">
          <w:rPr>
            <w:noProof/>
            <w:webHidden/>
          </w:rPr>
          <w:fldChar w:fldCharType="begin"/>
        </w:r>
        <w:r w:rsidR="003E2ECB">
          <w:rPr>
            <w:noProof/>
            <w:webHidden/>
          </w:rPr>
          <w:instrText xml:space="preserve"> PAGEREF _Toc433184091 \h </w:instrText>
        </w:r>
        <w:r w:rsidR="003E2ECB">
          <w:rPr>
            <w:noProof/>
            <w:webHidden/>
          </w:rPr>
        </w:r>
        <w:r w:rsidR="003E2ECB">
          <w:rPr>
            <w:noProof/>
            <w:webHidden/>
          </w:rPr>
          <w:fldChar w:fldCharType="separate"/>
        </w:r>
        <w:r w:rsidR="003E2ECB">
          <w:rPr>
            <w:noProof/>
            <w:webHidden/>
          </w:rPr>
          <w:t>6</w:t>
        </w:r>
        <w:r w:rsidR="003E2ECB">
          <w:rPr>
            <w:noProof/>
            <w:webHidden/>
          </w:rPr>
          <w:fldChar w:fldCharType="end"/>
        </w:r>
      </w:hyperlink>
    </w:p>
    <w:p w14:paraId="198E6954" w14:textId="77777777" w:rsidR="003E2ECB" w:rsidRDefault="002D3031">
      <w:pPr>
        <w:pStyle w:val="TJ1"/>
        <w:rPr>
          <w:rFonts w:asciiTheme="minorHAnsi" w:eastAsiaTheme="minorEastAsia" w:hAnsiTheme="minorHAnsi" w:cstheme="minorBidi"/>
          <w:b w:val="0"/>
          <w:noProof/>
          <w:sz w:val="22"/>
          <w:szCs w:val="22"/>
          <w:lang w:eastAsia="hu-HU"/>
        </w:rPr>
      </w:pPr>
      <w:hyperlink w:anchor="_Toc433184092" w:history="1">
        <w:r w:rsidR="003E2ECB" w:rsidRPr="009C4645">
          <w:rPr>
            <w:rStyle w:val="Hiperhivatkozs"/>
            <w:noProof/>
          </w:rPr>
          <w:t>Abstract</w:t>
        </w:r>
        <w:r w:rsidR="003E2ECB">
          <w:rPr>
            <w:noProof/>
            <w:webHidden/>
          </w:rPr>
          <w:tab/>
        </w:r>
        <w:r w:rsidR="003E2ECB">
          <w:rPr>
            <w:noProof/>
            <w:webHidden/>
          </w:rPr>
          <w:fldChar w:fldCharType="begin"/>
        </w:r>
        <w:r w:rsidR="003E2ECB">
          <w:rPr>
            <w:noProof/>
            <w:webHidden/>
          </w:rPr>
          <w:instrText xml:space="preserve"> PAGEREF _Toc433184092 \h </w:instrText>
        </w:r>
        <w:r w:rsidR="003E2ECB">
          <w:rPr>
            <w:noProof/>
            <w:webHidden/>
          </w:rPr>
        </w:r>
        <w:r w:rsidR="003E2ECB">
          <w:rPr>
            <w:noProof/>
            <w:webHidden/>
          </w:rPr>
          <w:fldChar w:fldCharType="separate"/>
        </w:r>
        <w:r w:rsidR="003E2ECB">
          <w:rPr>
            <w:noProof/>
            <w:webHidden/>
          </w:rPr>
          <w:t>7</w:t>
        </w:r>
        <w:r w:rsidR="003E2ECB">
          <w:rPr>
            <w:noProof/>
            <w:webHidden/>
          </w:rPr>
          <w:fldChar w:fldCharType="end"/>
        </w:r>
      </w:hyperlink>
    </w:p>
    <w:p w14:paraId="076B8300" w14:textId="77777777" w:rsidR="003E2ECB" w:rsidRDefault="002D3031">
      <w:pPr>
        <w:pStyle w:val="TJ1"/>
        <w:rPr>
          <w:rFonts w:asciiTheme="minorHAnsi" w:eastAsiaTheme="minorEastAsia" w:hAnsiTheme="minorHAnsi" w:cstheme="minorBidi"/>
          <w:b w:val="0"/>
          <w:noProof/>
          <w:sz w:val="22"/>
          <w:szCs w:val="22"/>
          <w:lang w:eastAsia="hu-HU"/>
        </w:rPr>
      </w:pPr>
      <w:hyperlink w:anchor="_Toc433184093" w:history="1">
        <w:r w:rsidR="003E2ECB" w:rsidRPr="009C4645">
          <w:rPr>
            <w:rStyle w:val="Hiperhivatkozs"/>
            <w:noProof/>
          </w:rPr>
          <w:t>1 Bevezetés</w:t>
        </w:r>
        <w:r w:rsidR="003E2ECB">
          <w:rPr>
            <w:noProof/>
            <w:webHidden/>
          </w:rPr>
          <w:tab/>
        </w:r>
        <w:r w:rsidR="003E2ECB">
          <w:rPr>
            <w:noProof/>
            <w:webHidden/>
          </w:rPr>
          <w:fldChar w:fldCharType="begin"/>
        </w:r>
        <w:r w:rsidR="003E2ECB">
          <w:rPr>
            <w:noProof/>
            <w:webHidden/>
          </w:rPr>
          <w:instrText xml:space="preserve"> PAGEREF _Toc433184093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28D556A" w14:textId="77777777" w:rsidR="003E2ECB" w:rsidRDefault="002D3031">
      <w:pPr>
        <w:pStyle w:val="TJ2"/>
        <w:tabs>
          <w:tab w:val="right" w:leader="dot" w:pos="8494"/>
        </w:tabs>
        <w:rPr>
          <w:rFonts w:asciiTheme="minorHAnsi" w:eastAsiaTheme="minorEastAsia" w:hAnsiTheme="minorHAnsi" w:cstheme="minorBidi"/>
          <w:noProof/>
          <w:sz w:val="22"/>
          <w:szCs w:val="22"/>
          <w:lang w:eastAsia="hu-HU"/>
        </w:rPr>
      </w:pPr>
      <w:hyperlink w:anchor="_Toc433184094" w:history="1">
        <w:r w:rsidR="003E2ECB" w:rsidRPr="009C4645">
          <w:rPr>
            <w:rStyle w:val="Hiperhivatkozs"/>
            <w:noProof/>
          </w:rPr>
          <w:t>1.1 Frissítsd a dokumentumot</w:t>
        </w:r>
        <w:r w:rsidR="003E2ECB">
          <w:rPr>
            <w:noProof/>
            <w:webHidden/>
          </w:rPr>
          <w:tab/>
        </w:r>
        <w:r w:rsidR="003E2ECB">
          <w:rPr>
            <w:noProof/>
            <w:webHidden/>
          </w:rPr>
          <w:fldChar w:fldCharType="begin"/>
        </w:r>
        <w:r w:rsidR="003E2ECB">
          <w:rPr>
            <w:noProof/>
            <w:webHidden/>
          </w:rPr>
          <w:instrText xml:space="preserve"> PAGEREF _Toc433184094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312A91C" w14:textId="77777777" w:rsidR="003E2ECB" w:rsidRDefault="002D3031">
      <w:pPr>
        <w:pStyle w:val="TJ2"/>
        <w:tabs>
          <w:tab w:val="right" w:leader="dot" w:pos="8494"/>
        </w:tabs>
        <w:rPr>
          <w:rFonts w:asciiTheme="minorHAnsi" w:eastAsiaTheme="minorEastAsia" w:hAnsiTheme="minorHAnsi" w:cstheme="minorBidi"/>
          <w:noProof/>
          <w:sz w:val="22"/>
          <w:szCs w:val="22"/>
          <w:lang w:eastAsia="hu-HU"/>
        </w:rPr>
      </w:pPr>
      <w:hyperlink w:anchor="_Toc433184095" w:history="1">
        <w:r w:rsidR="003E2ECB" w:rsidRPr="009C4645">
          <w:rPr>
            <w:rStyle w:val="Hiperhivatkozs"/>
            <w:noProof/>
          </w:rPr>
          <w:t>1.2 Szakdolgozat, vagy diplomaterv</w:t>
        </w:r>
        <w:r w:rsidR="003E2ECB">
          <w:rPr>
            <w:noProof/>
            <w:webHidden/>
          </w:rPr>
          <w:tab/>
        </w:r>
        <w:r w:rsidR="003E2ECB">
          <w:rPr>
            <w:noProof/>
            <w:webHidden/>
          </w:rPr>
          <w:fldChar w:fldCharType="begin"/>
        </w:r>
        <w:r w:rsidR="003E2ECB">
          <w:rPr>
            <w:noProof/>
            <w:webHidden/>
          </w:rPr>
          <w:instrText xml:space="preserve"> PAGEREF _Toc433184095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3DEE7CB3" w14:textId="77777777" w:rsidR="003E2ECB" w:rsidRDefault="002D3031">
      <w:pPr>
        <w:pStyle w:val="TJ2"/>
        <w:tabs>
          <w:tab w:val="right" w:leader="dot" w:pos="8494"/>
        </w:tabs>
        <w:rPr>
          <w:rFonts w:asciiTheme="minorHAnsi" w:eastAsiaTheme="minorEastAsia" w:hAnsiTheme="minorHAnsi" w:cstheme="minorBidi"/>
          <w:noProof/>
          <w:sz w:val="22"/>
          <w:szCs w:val="22"/>
          <w:lang w:eastAsia="hu-HU"/>
        </w:rPr>
      </w:pPr>
      <w:hyperlink w:anchor="_Toc433184096" w:history="1">
        <w:r w:rsidR="003E2ECB" w:rsidRPr="009C4645">
          <w:rPr>
            <w:rStyle w:val="Hiperhivatkozs"/>
            <w:noProof/>
          </w:rPr>
          <w:t>1.3 Témaválasztás</w:t>
        </w:r>
        <w:r w:rsidR="003E2ECB">
          <w:rPr>
            <w:noProof/>
            <w:webHidden/>
          </w:rPr>
          <w:tab/>
        </w:r>
        <w:r w:rsidR="003E2ECB">
          <w:rPr>
            <w:noProof/>
            <w:webHidden/>
          </w:rPr>
          <w:fldChar w:fldCharType="begin"/>
        </w:r>
        <w:r w:rsidR="003E2ECB">
          <w:rPr>
            <w:noProof/>
            <w:webHidden/>
          </w:rPr>
          <w:instrText xml:space="preserve"> PAGEREF _Toc433184096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0132BD97" w14:textId="77777777" w:rsidR="003E2ECB" w:rsidRDefault="002D3031">
      <w:pPr>
        <w:pStyle w:val="TJ1"/>
        <w:rPr>
          <w:rFonts w:asciiTheme="minorHAnsi" w:eastAsiaTheme="minorEastAsia" w:hAnsiTheme="minorHAnsi" w:cstheme="minorBidi"/>
          <w:b w:val="0"/>
          <w:noProof/>
          <w:sz w:val="22"/>
          <w:szCs w:val="22"/>
          <w:lang w:eastAsia="hu-HU"/>
        </w:rPr>
      </w:pPr>
      <w:hyperlink w:anchor="_Toc433184097" w:history="1">
        <w:r w:rsidR="003E2ECB" w:rsidRPr="009C4645">
          <w:rPr>
            <w:rStyle w:val="Hiperhivatkozs"/>
            <w:noProof/>
          </w:rPr>
          <w:t>2 A dolgozat szerkezete</w:t>
        </w:r>
        <w:r w:rsidR="003E2ECB">
          <w:rPr>
            <w:noProof/>
            <w:webHidden/>
          </w:rPr>
          <w:tab/>
        </w:r>
        <w:r w:rsidR="003E2ECB">
          <w:rPr>
            <w:noProof/>
            <w:webHidden/>
          </w:rPr>
          <w:fldChar w:fldCharType="begin"/>
        </w:r>
        <w:r w:rsidR="003E2ECB">
          <w:rPr>
            <w:noProof/>
            <w:webHidden/>
          </w:rPr>
          <w:instrText xml:space="preserve"> PAGEREF _Toc433184097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2A0062D" w14:textId="77777777" w:rsidR="003E2ECB" w:rsidRDefault="002D3031">
      <w:pPr>
        <w:pStyle w:val="TJ2"/>
        <w:tabs>
          <w:tab w:val="right" w:leader="dot" w:pos="8494"/>
        </w:tabs>
        <w:rPr>
          <w:rFonts w:asciiTheme="minorHAnsi" w:eastAsiaTheme="minorEastAsia" w:hAnsiTheme="minorHAnsi" w:cstheme="minorBidi"/>
          <w:noProof/>
          <w:sz w:val="22"/>
          <w:szCs w:val="22"/>
          <w:lang w:eastAsia="hu-HU"/>
        </w:rPr>
      </w:pPr>
      <w:hyperlink w:anchor="_Toc433184098" w:history="1">
        <w:r w:rsidR="003E2ECB" w:rsidRPr="009C4645">
          <w:rPr>
            <w:rStyle w:val="Hiperhivatkozs"/>
            <w:noProof/>
          </w:rPr>
          <w:t>2.1 Fejezetek</w:t>
        </w:r>
        <w:r w:rsidR="003E2ECB">
          <w:rPr>
            <w:noProof/>
            <w:webHidden/>
          </w:rPr>
          <w:tab/>
        </w:r>
        <w:r w:rsidR="003E2ECB">
          <w:rPr>
            <w:noProof/>
            <w:webHidden/>
          </w:rPr>
          <w:fldChar w:fldCharType="begin"/>
        </w:r>
        <w:r w:rsidR="003E2ECB">
          <w:rPr>
            <w:noProof/>
            <w:webHidden/>
          </w:rPr>
          <w:instrText xml:space="preserve"> PAGEREF _Toc433184098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019A84B"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099" w:history="1">
        <w:r w:rsidR="003E2ECB" w:rsidRPr="009C4645">
          <w:rPr>
            <w:rStyle w:val="Hiperhivatkozs"/>
            <w:noProof/>
          </w:rPr>
          <w:t>2.1.1 Feladatkiírás</w:t>
        </w:r>
        <w:r w:rsidR="003E2ECB">
          <w:rPr>
            <w:noProof/>
            <w:webHidden/>
          </w:rPr>
          <w:tab/>
        </w:r>
        <w:r w:rsidR="003E2ECB">
          <w:rPr>
            <w:noProof/>
            <w:webHidden/>
          </w:rPr>
          <w:fldChar w:fldCharType="begin"/>
        </w:r>
        <w:r w:rsidR="003E2ECB">
          <w:rPr>
            <w:noProof/>
            <w:webHidden/>
          </w:rPr>
          <w:instrText xml:space="preserve"> PAGEREF _Toc433184099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35A1037"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00" w:history="1">
        <w:r w:rsidR="003E2ECB" w:rsidRPr="009C4645">
          <w:rPr>
            <w:rStyle w:val="Hiperhivatkozs"/>
            <w:noProof/>
          </w:rPr>
          <w:t>2.1.2 Címoldal</w:t>
        </w:r>
        <w:r w:rsidR="003E2ECB">
          <w:rPr>
            <w:noProof/>
            <w:webHidden/>
          </w:rPr>
          <w:tab/>
        </w:r>
        <w:r w:rsidR="003E2ECB">
          <w:rPr>
            <w:noProof/>
            <w:webHidden/>
          </w:rPr>
          <w:fldChar w:fldCharType="begin"/>
        </w:r>
        <w:r w:rsidR="003E2ECB">
          <w:rPr>
            <w:noProof/>
            <w:webHidden/>
          </w:rPr>
          <w:instrText xml:space="preserve"> PAGEREF _Toc433184100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012CCA57"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01" w:history="1">
        <w:r w:rsidR="003E2ECB" w:rsidRPr="009C4645">
          <w:rPr>
            <w:rStyle w:val="Hiperhivatkozs"/>
            <w:noProof/>
          </w:rPr>
          <w:t>2.1.3 Tartalomjegyzék</w:t>
        </w:r>
        <w:r w:rsidR="003E2ECB">
          <w:rPr>
            <w:noProof/>
            <w:webHidden/>
          </w:rPr>
          <w:tab/>
        </w:r>
        <w:r w:rsidR="003E2ECB">
          <w:rPr>
            <w:noProof/>
            <w:webHidden/>
          </w:rPr>
          <w:fldChar w:fldCharType="begin"/>
        </w:r>
        <w:r w:rsidR="003E2ECB">
          <w:rPr>
            <w:noProof/>
            <w:webHidden/>
          </w:rPr>
          <w:instrText xml:space="preserve"> PAGEREF _Toc433184101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E5B17DA"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02" w:history="1">
        <w:r w:rsidR="003E2ECB" w:rsidRPr="009C4645">
          <w:rPr>
            <w:rStyle w:val="Hiperhivatkozs"/>
            <w:noProof/>
          </w:rPr>
          <w:t>2.1.4 Nyilatkozat</w:t>
        </w:r>
        <w:r w:rsidR="003E2ECB">
          <w:rPr>
            <w:noProof/>
            <w:webHidden/>
          </w:rPr>
          <w:tab/>
        </w:r>
        <w:r w:rsidR="003E2ECB">
          <w:rPr>
            <w:noProof/>
            <w:webHidden/>
          </w:rPr>
          <w:fldChar w:fldCharType="begin"/>
        </w:r>
        <w:r w:rsidR="003E2ECB">
          <w:rPr>
            <w:noProof/>
            <w:webHidden/>
          </w:rPr>
          <w:instrText xml:space="preserve"> PAGEREF _Toc433184102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77AED6C7"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03" w:history="1">
        <w:r w:rsidR="003E2ECB" w:rsidRPr="009C4645">
          <w:rPr>
            <w:rStyle w:val="Hiperhivatkozs"/>
            <w:noProof/>
          </w:rPr>
          <w:t>2.1.5 Tartalmi összefoglaló</w:t>
        </w:r>
        <w:r w:rsidR="003E2ECB">
          <w:rPr>
            <w:noProof/>
            <w:webHidden/>
          </w:rPr>
          <w:tab/>
        </w:r>
        <w:r w:rsidR="003E2ECB">
          <w:rPr>
            <w:noProof/>
            <w:webHidden/>
          </w:rPr>
          <w:fldChar w:fldCharType="begin"/>
        </w:r>
        <w:r w:rsidR="003E2ECB">
          <w:rPr>
            <w:noProof/>
            <w:webHidden/>
          </w:rPr>
          <w:instrText xml:space="preserve"> PAGEREF _Toc433184103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972966B"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04" w:history="1">
        <w:r w:rsidR="003E2ECB" w:rsidRPr="009C4645">
          <w:rPr>
            <w:rStyle w:val="Hiperhivatkozs"/>
            <w:noProof/>
          </w:rPr>
          <w:t>2.1.6 Bevezetés</w:t>
        </w:r>
        <w:r w:rsidR="003E2ECB">
          <w:rPr>
            <w:noProof/>
            <w:webHidden/>
          </w:rPr>
          <w:tab/>
        </w:r>
        <w:r w:rsidR="003E2ECB">
          <w:rPr>
            <w:noProof/>
            <w:webHidden/>
          </w:rPr>
          <w:fldChar w:fldCharType="begin"/>
        </w:r>
        <w:r w:rsidR="003E2ECB">
          <w:rPr>
            <w:noProof/>
            <w:webHidden/>
          </w:rPr>
          <w:instrText xml:space="preserve"> PAGEREF _Toc433184104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C013FBF"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05" w:history="1">
        <w:r w:rsidR="003E2ECB" w:rsidRPr="009C4645">
          <w:rPr>
            <w:rStyle w:val="Hiperhivatkozs"/>
            <w:noProof/>
          </w:rPr>
          <w:t>2.1.7 Irodalomkutatás, technológiák, hasonló alkotások bemutatása</w:t>
        </w:r>
        <w:r w:rsidR="003E2ECB">
          <w:rPr>
            <w:noProof/>
            <w:webHidden/>
          </w:rPr>
          <w:tab/>
        </w:r>
        <w:r w:rsidR="003E2ECB">
          <w:rPr>
            <w:noProof/>
            <w:webHidden/>
          </w:rPr>
          <w:fldChar w:fldCharType="begin"/>
        </w:r>
        <w:r w:rsidR="003E2ECB">
          <w:rPr>
            <w:noProof/>
            <w:webHidden/>
          </w:rPr>
          <w:instrText xml:space="preserve"> PAGEREF _Toc433184105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26F730B2"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06" w:history="1">
        <w:r w:rsidR="003E2ECB" w:rsidRPr="009C4645">
          <w:rPr>
            <w:rStyle w:val="Hiperhivatkozs"/>
            <w:noProof/>
          </w:rPr>
          <w:t>2.1.8 A feladatkiírás pontosítása és részletes elemzése</w:t>
        </w:r>
        <w:r w:rsidR="003E2ECB">
          <w:rPr>
            <w:noProof/>
            <w:webHidden/>
          </w:rPr>
          <w:tab/>
        </w:r>
        <w:r w:rsidR="003E2ECB">
          <w:rPr>
            <w:noProof/>
            <w:webHidden/>
          </w:rPr>
          <w:fldChar w:fldCharType="begin"/>
        </w:r>
        <w:r w:rsidR="003E2ECB">
          <w:rPr>
            <w:noProof/>
            <w:webHidden/>
          </w:rPr>
          <w:instrText xml:space="preserve"> PAGEREF _Toc433184106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7413D9E1"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07" w:history="1">
        <w:r w:rsidR="003E2ECB" w:rsidRPr="009C4645">
          <w:rPr>
            <w:rStyle w:val="Hiperhivatkozs"/>
            <w:noProof/>
          </w:rPr>
          <w:t>2.1.9 Önálló munka bemutatása</w:t>
        </w:r>
        <w:r w:rsidR="003E2ECB">
          <w:rPr>
            <w:noProof/>
            <w:webHidden/>
          </w:rPr>
          <w:tab/>
        </w:r>
        <w:r w:rsidR="003E2ECB">
          <w:rPr>
            <w:noProof/>
            <w:webHidden/>
          </w:rPr>
          <w:fldChar w:fldCharType="begin"/>
        </w:r>
        <w:r w:rsidR="003E2ECB">
          <w:rPr>
            <w:noProof/>
            <w:webHidden/>
          </w:rPr>
          <w:instrText xml:space="preserve"> PAGEREF _Toc433184107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389A75F0"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08" w:history="1">
        <w:r w:rsidR="003E2ECB" w:rsidRPr="009C4645">
          <w:rPr>
            <w:rStyle w:val="Hiperhivatkozs"/>
            <w:noProof/>
          </w:rPr>
          <w:t>2.1.10 Önálló munka értékelése, mérések, eredmények bemutatása</w:t>
        </w:r>
        <w:r w:rsidR="003E2ECB">
          <w:rPr>
            <w:noProof/>
            <w:webHidden/>
          </w:rPr>
          <w:tab/>
        </w:r>
        <w:r w:rsidR="003E2ECB">
          <w:rPr>
            <w:noProof/>
            <w:webHidden/>
          </w:rPr>
          <w:fldChar w:fldCharType="begin"/>
        </w:r>
        <w:r w:rsidR="003E2ECB">
          <w:rPr>
            <w:noProof/>
            <w:webHidden/>
          </w:rPr>
          <w:instrText xml:space="preserve"> PAGEREF _Toc433184108 \h </w:instrText>
        </w:r>
        <w:r w:rsidR="003E2ECB">
          <w:rPr>
            <w:noProof/>
            <w:webHidden/>
          </w:rPr>
        </w:r>
        <w:r w:rsidR="003E2ECB">
          <w:rPr>
            <w:noProof/>
            <w:webHidden/>
          </w:rPr>
          <w:fldChar w:fldCharType="separate"/>
        </w:r>
        <w:r w:rsidR="003E2ECB">
          <w:rPr>
            <w:noProof/>
            <w:webHidden/>
          </w:rPr>
          <w:t>13</w:t>
        </w:r>
        <w:r w:rsidR="003E2ECB">
          <w:rPr>
            <w:noProof/>
            <w:webHidden/>
          </w:rPr>
          <w:fldChar w:fldCharType="end"/>
        </w:r>
      </w:hyperlink>
    </w:p>
    <w:p w14:paraId="18AB52EE"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09" w:history="1">
        <w:r w:rsidR="003E2ECB" w:rsidRPr="009C4645">
          <w:rPr>
            <w:rStyle w:val="Hiperhivatkozs"/>
            <w:noProof/>
          </w:rPr>
          <w:t>2.1.11 Összefoglaló</w:t>
        </w:r>
        <w:r w:rsidR="003E2ECB">
          <w:rPr>
            <w:noProof/>
            <w:webHidden/>
          </w:rPr>
          <w:tab/>
        </w:r>
        <w:r w:rsidR="003E2ECB">
          <w:rPr>
            <w:noProof/>
            <w:webHidden/>
          </w:rPr>
          <w:fldChar w:fldCharType="begin"/>
        </w:r>
        <w:r w:rsidR="003E2ECB">
          <w:rPr>
            <w:noProof/>
            <w:webHidden/>
          </w:rPr>
          <w:instrText xml:space="preserve"> PAGEREF _Toc433184109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7F9926A9"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10" w:history="1">
        <w:r w:rsidR="003E2ECB" w:rsidRPr="009C4645">
          <w:rPr>
            <w:rStyle w:val="Hiperhivatkozs"/>
            <w:noProof/>
          </w:rPr>
          <w:t>2.1.12 Köszönetnyilvánítások</w:t>
        </w:r>
        <w:r w:rsidR="003E2ECB">
          <w:rPr>
            <w:noProof/>
            <w:webHidden/>
          </w:rPr>
          <w:tab/>
        </w:r>
        <w:r w:rsidR="003E2ECB">
          <w:rPr>
            <w:noProof/>
            <w:webHidden/>
          </w:rPr>
          <w:fldChar w:fldCharType="begin"/>
        </w:r>
        <w:r w:rsidR="003E2ECB">
          <w:rPr>
            <w:noProof/>
            <w:webHidden/>
          </w:rPr>
          <w:instrText xml:space="preserve"> PAGEREF _Toc433184110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316D160F"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11" w:history="1">
        <w:r w:rsidR="003E2ECB" w:rsidRPr="009C4645">
          <w:rPr>
            <w:rStyle w:val="Hiperhivatkozs"/>
            <w:noProof/>
          </w:rPr>
          <w:t>2.1.13 Részletes és pontos irodalomjegyzék</w:t>
        </w:r>
        <w:r w:rsidR="003E2ECB">
          <w:rPr>
            <w:noProof/>
            <w:webHidden/>
          </w:rPr>
          <w:tab/>
        </w:r>
        <w:r w:rsidR="003E2ECB">
          <w:rPr>
            <w:noProof/>
            <w:webHidden/>
          </w:rPr>
          <w:fldChar w:fldCharType="begin"/>
        </w:r>
        <w:r w:rsidR="003E2ECB">
          <w:rPr>
            <w:noProof/>
            <w:webHidden/>
          </w:rPr>
          <w:instrText xml:space="preserve"> PAGEREF _Toc433184111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40F4103F"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12" w:history="1">
        <w:r w:rsidR="003E2ECB" w:rsidRPr="009C4645">
          <w:rPr>
            <w:rStyle w:val="Hiperhivatkozs"/>
            <w:noProof/>
          </w:rPr>
          <w:t>2.1.14 Ábrajegyzék, táblázatjegyzék</w:t>
        </w:r>
        <w:r w:rsidR="003E2ECB">
          <w:rPr>
            <w:noProof/>
            <w:webHidden/>
          </w:rPr>
          <w:tab/>
        </w:r>
        <w:r w:rsidR="003E2ECB">
          <w:rPr>
            <w:noProof/>
            <w:webHidden/>
          </w:rPr>
          <w:fldChar w:fldCharType="begin"/>
        </w:r>
        <w:r w:rsidR="003E2ECB">
          <w:rPr>
            <w:noProof/>
            <w:webHidden/>
          </w:rPr>
          <w:instrText xml:space="preserve"> PAGEREF _Toc433184112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6E200FB5"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13" w:history="1">
        <w:r w:rsidR="003E2ECB" w:rsidRPr="009C4645">
          <w:rPr>
            <w:rStyle w:val="Hiperhivatkozs"/>
            <w:noProof/>
          </w:rPr>
          <w:t>2.1.15 Függelék</w:t>
        </w:r>
        <w:r w:rsidR="003E2ECB">
          <w:rPr>
            <w:noProof/>
            <w:webHidden/>
          </w:rPr>
          <w:tab/>
        </w:r>
        <w:r w:rsidR="003E2ECB">
          <w:rPr>
            <w:noProof/>
            <w:webHidden/>
          </w:rPr>
          <w:fldChar w:fldCharType="begin"/>
        </w:r>
        <w:r w:rsidR="003E2ECB">
          <w:rPr>
            <w:noProof/>
            <w:webHidden/>
          </w:rPr>
          <w:instrText xml:space="preserve"> PAGEREF _Toc433184113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5F079640" w14:textId="77777777" w:rsidR="003E2ECB" w:rsidRDefault="002D3031">
      <w:pPr>
        <w:pStyle w:val="TJ2"/>
        <w:tabs>
          <w:tab w:val="right" w:leader="dot" w:pos="8494"/>
        </w:tabs>
        <w:rPr>
          <w:rFonts w:asciiTheme="minorHAnsi" w:eastAsiaTheme="minorEastAsia" w:hAnsiTheme="minorHAnsi" w:cstheme="minorBidi"/>
          <w:noProof/>
          <w:sz w:val="22"/>
          <w:szCs w:val="22"/>
          <w:lang w:eastAsia="hu-HU"/>
        </w:rPr>
      </w:pPr>
      <w:hyperlink w:anchor="_Toc433184114" w:history="1">
        <w:r w:rsidR="003E2ECB" w:rsidRPr="009C4645">
          <w:rPr>
            <w:rStyle w:val="Hiperhivatkozs"/>
            <w:noProof/>
          </w:rPr>
          <w:t>2.2 Egyéb tartalmi elemek</w:t>
        </w:r>
        <w:r w:rsidR="003E2ECB">
          <w:rPr>
            <w:noProof/>
            <w:webHidden/>
          </w:rPr>
          <w:tab/>
        </w:r>
        <w:r w:rsidR="003E2ECB">
          <w:rPr>
            <w:noProof/>
            <w:webHidden/>
          </w:rPr>
          <w:fldChar w:fldCharType="begin"/>
        </w:r>
        <w:r w:rsidR="003E2ECB">
          <w:rPr>
            <w:noProof/>
            <w:webHidden/>
          </w:rPr>
          <w:instrText xml:space="preserve"> PAGEREF _Toc433184114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411C0D10"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15" w:history="1">
        <w:r w:rsidR="003E2ECB" w:rsidRPr="009C4645">
          <w:rPr>
            <w:rStyle w:val="Hiperhivatkozs"/>
            <w:noProof/>
          </w:rPr>
          <w:t>2.2.1 Stílus</w:t>
        </w:r>
        <w:r w:rsidR="003E2ECB">
          <w:rPr>
            <w:noProof/>
            <w:webHidden/>
          </w:rPr>
          <w:tab/>
        </w:r>
        <w:r w:rsidR="003E2ECB">
          <w:rPr>
            <w:noProof/>
            <w:webHidden/>
          </w:rPr>
          <w:fldChar w:fldCharType="begin"/>
        </w:r>
        <w:r w:rsidR="003E2ECB">
          <w:rPr>
            <w:noProof/>
            <w:webHidden/>
          </w:rPr>
          <w:instrText xml:space="preserve"> PAGEREF _Toc433184115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6C2DE34B"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16" w:history="1">
        <w:r w:rsidR="003E2ECB" w:rsidRPr="009C4645">
          <w:rPr>
            <w:rStyle w:val="Hiperhivatkozs"/>
            <w:noProof/>
          </w:rPr>
          <w:t>2.2.2 E/1</w:t>
        </w:r>
        <w:r w:rsidR="003E2ECB">
          <w:rPr>
            <w:noProof/>
            <w:webHidden/>
          </w:rPr>
          <w:tab/>
        </w:r>
        <w:r w:rsidR="003E2ECB">
          <w:rPr>
            <w:noProof/>
            <w:webHidden/>
          </w:rPr>
          <w:fldChar w:fldCharType="begin"/>
        </w:r>
        <w:r w:rsidR="003E2ECB">
          <w:rPr>
            <w:noProof/>
            <w:webHidden/>
          </w:rPr>
          <w:instrText xml:space="preserve"> PAGEREF _Toc433184116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775B533"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17" w:history="1">
        <w:r w:rsidR="003E2ECB" w:rsidRPr="009C4645">
          <w:rPr>
            <w:rStyle w:val="Hiperhivatkozs"/>
            <w:noProof/>
          </w:rPr>
          <w:t>2.2.3 Rövidítések</w:t>
        </w:r>
        <w:r w:rsidR="003E2ECB">
          <w:rPr>
            <w:noProof/>
            <w:webHidden/>
          </w:rPr>
          <w:tab/>
        </w:r>
        <w:r w:rsidR="003E2ECB">
          <w:rPr>
            <w:noProof/>
            <w:webHidden/>
          </w:rPr>
          <w:fldChar w:fldCharType="begin"/>
        </w:r>
        <w:r w:rsidR="003E2ECB">
          <w:rPr>
            <w:noProof/>
            <w:webHidden/>
          </w:rPr>
          <w:instrText xml:space="preserve"> PAGEREF _Toc433184117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9B5303B"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18" w:history="1">
        <w:r w:rsidR="003E2ECB" w:rsidRPr="009C4645">
          <w:rPr>
            <w:rStyle w:val="Hiperhivatkozs"/>
            <w:noProof/>
          </w:rPr>
          <w:t>2.2.4 Technológia megválasztása</w:t>
        </w:r>
        <w:r w:rsidR="003E2ECB">
          <w:rPr>
            <w:noProof/>
            <w:webHidden/>
          </w:rPr>
          <w:tab/>
        </w:r>
        <w:r w:rsidR="003E2ECB">
          <w:rPr>
            <w:noProof/>
            <w:webHidden/>
          </w:rPr>
          <w:fldChar w:fldCharType="begin"/>
        </w:r>
        <w:r w:rsidR="003E2ECB">
          <w:rPr>
            <w:noProof/>
            <w:webHidden/>
          </w:rPr>
          <w:instrText xml:space="preserve"> PAGEREF _Toc433184118 \h </w:instrText>
        </w:r>
        <w:r w:rsidR="003E2ECB">
          <w:rPr>
            <w:noProof/>
            <w:webHidden/>
          </w:rPr>
        </w:r>
        <w:r w:rsidR="003E2ECB">
          <w:rPr>
            <w:noProof/>
            <w:webHidden/>
          </w:rPr>
          <w:fldChar w:fldCharType="separate"/>
        </w:r>
        <w:r w:rsidR="003E2ECB">
          <w:rPr>
            <w:noProof/>
            <w:webHidden/>
          </w:rPr>
          <w:t>16</w:t>
        </w:r>
        <w:r w:rsidR="003E2ECB">
          <w:rPr>
            <w:noProof/>
            <w:webHidden/>
          </w:rPr>
          <w:fldChar w:fldCharType="end"/>
        </w:r>
      </w:hyperlink>
    </w:p>
    <w:p w14:paraId="770824F1" w14:textId="77777777" w:rsidR="003E2ECB" w:rsidRDefault="002D3031">
      <w:pPr>
        <w:pStyle w:val="TJ1"/>
        <w:rPr>
          <w:rFonts w:asciiTheme="minorHAnsi" w:eastAsiaTheme="minorEastAsia" w:hAnsiTheme="minorHAnsi" w:cstheme="minorBidi"/>
          <w:b w:val="0"/>
          <w:noProof/>
          <w:sz w:val="22"/>
          <w:szCs w:val="22"/>
          <w:lang w:eastAsia="hu-HU"/>
        </w:rPr>
      </w:pPr>
      <w:hyperlink w:anchor="_Toc433184119" w:history="1">
        <w:r w:rsidR="003E2ECB" w:rsidRPr="009C4645">
          <w:rPr>
            <w:rStyle w:val="Hiperhivatkozs"/>
            <w:noProof/>
          </w:rPr>
          <w:t>3 Formázási tudnivalók</w:t>
        </w:r>
        <w:r w:rsidR="003E2ECB">
          <w:rPr>
            <w:noProof/>
            <w:webHidden/>
          </w:rPr>
          <w:tab/>
        </w:r>
        <w:r w:rsidR="003E2ECB">
          <w:rPr>
            <w:noProof/>
            <w:webHidden/>
          </w:rPr>
          <w:fldChar w:fldCharType="begin"/>
        </w:r>
        <w:r w:rsidR="003E2ECB">
          <w:rPr>
            <w:noProof/>
            <w:webHidden/>
          </w:rPr>
          <w:instrText xml:space="preserve"> PAGEREF _Toc433184119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0E7E25C5" w14:textId="77777777" w:rsidR="003E2ECB" w:rsidRDefault="002D3031">
      <w:pPr>
        <w:pStyle w:val="TJ2"/>
        <w:tabs>
          <w:tab w:val="right" w:leader="dot" w:pos="8494"/>
        </w:tabs>
        <w:rPr>
          <w:rFonts w:asciiTheme="minorHAnsi" w:eastAsiaTheme="minorEastAsia" w:hAnsiTheme="minorHAnsi" w:cstheme="minorBidi"/>
          <w:noProof/>
          <w:sz w:val="22"/>
          <w:szCs w:val="22"/>
          <w:lang w:eastAsia="hu-HU"/>
        </w:rPr>
      </w:pPr>
      <w:hyperlink w:anchor="_Toc433184120" w:history="1">
        <w:r w:rsidR="003E2ECB" w:rsidRPr="009C4645">
          <w:rPr>
            <w:rStyle w:val="Hiperhivatkozs"/>
            <w:noProof/>
          </w:rPr>
          <w:t>3.1 Általános tudnivalók</w:t>
        </w:r>
        <w:r w:rsidR="003E2ECB">
          <w:rPr>
            <w:noProof/>
            <w:webHidden/>
          </w:rPr>
          <w:tab/>
        </w:r>
        <w:r w:rsidR="003E2ECB">
          <w:rPr>
            <w:noProof/>
            <w:webHidden/>
          </w:rPr>
          <w:fldChar w:fldCharType="begin"/>
        </w:r>
        <w:r w:rsidR="003E2ECB">
          <w:rPr>
            <w:noProof/>
            <w:webHidden/>
          </w:rPr>
          <w:instrText xml:space="preserve"> PAGEREF _Toc433184120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187B9F8E" w14:textId="77777777" w:rsidR="003E2ECB" w:rsidRDefault="002D3031">
      <w:pPr>
        <w:pStyle w:val="TJ2"/>
        <w:tabs>
          <w:tab w:val="right" w:leader="dot" w:pos="8494"/>
        </w:tabs>
        <w:rPr>
          <w:rFonts w:asciiTheme="minorHAnsi" w:eastAsiaTheme="minorEastAsia" w:hAnsiTheme="minorHAnsi" w:cstheme="minorBidi"/>
          <w:noProof/>
          <w:sz w:val="22"/>
          <w:szCs w:val="22"/>
          <w:lang w:eastAsia="hu-HU"/>
        </w:rPr>
      </w:pPr>
      <w:hyperlink w:anchor="_Toc433184121" w:history="1">
        <w:r w:rsidR="003E2ECB" w:rsidRPr="009C4645">
          <w:rPr>
            <w:rStyle w:val="Hiperhivatkozs"/>
            <w:noProof/>
          </w:rPr>
          <w:t>3.2 Stílusok</w:t>
        </w:r>
        <w:r w:rsidR="003E2ECB">
          <w:rPr>
            <w:noProof/>
            <w:webHidden/>
          </w:rPr>
          <w:tab/>
        </w:r>
        <w:r w:rsidR="003E2ECB">
          <w:rPr>
            <w:noProof/>
            <w:webHidden/>
          </w:rPr>
          <w:fldChar w:fldCharType="begin"/>
        </w:r>
        <w:r w:rsidR="003E2ECB">
          <w:rPr>
            <w:noProof/>
            <w:webHidden/>
          </w:rPr>
          <w:instrText xml:space="preserve"> PAGEREF _Toc433184121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59A4CBC6" w14:textId="77777777" w:rsidR="003E2ECB" w:rsidRDefault="002D3031">
      <w:pPr>
        <w:pStyle w:val="TJ2"/>
        <w:tabs>
          <w:tab w:val="right" w:leader="dot" w:pos="8494"/>
        </w:tabs>
        <w:rPr>
          <w:rFonts w:asciiTheme="minorHAnsi" w:eastAsiaTheme="minorEastAsia" w:hAnsiTheme="minorHAnsi" w:cstheme="minorBidi"/>
          <w:noProof/>
          <w:sz w:val="22"/>
          <w:szCs w:val="22"/>
          <w:lang w:eastAsia="hu-HU"/>
        </w:rPr>
      </w:pPr>
      <w:hyperlink w:anchor="_Toc433184122" w:history="1">
        <w:r w:rsidR="003E2ECB" w:rsidRPr="009C4645">
          <w:rPr>
            <w:rStyle w:val="Hiperhivatkozs"/>
            <w:noProof/>
          </w:rPr>
          <w:t>3.3 Címsorok</w:t>
        </w:r>
        <w:r w:rsidR="003E2ECB">
          <w:rPr>
            <w:noProof/>
            <w:webHidden/>
          </w:rPr>
          <w:tab/>
        </w:r>
        <w:r w:rsidR="003E2ECB">
          <w:rPr>
            <w:noProof/>
            <w:webHidden/>
          </w:rPr>
          <w:fldChar w:fldCharType="begin"/>
        </w:r>
        <w:r w:rsidR="003E2ECB">
          <w:rPr>
            <w:noProof/>
            <w:webHidden/>
          </w:rPr>
          <w:instrText xml:space="preserve"> PAGEREF _Toc433184122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222A45D2" w14:textId="77777777" w:rsidR="003E2ECB" w:rsidRDefault="002D3031">
      <w:pPr>
        <w:pStyle w:val="TJ2"/>
        <w:tabs>
          <w:tab w:val="right" w:leader="dot" w:pos="8494"/>
        </w:tabs>
        <w:rPr>
          <w:rFonts w:asciiTheme="minorHAnsi" w:eastAsiaTheme="minorEastAsia" w:hAnsiTheme="minorHAnsi" w:cstheme="minorBidi"/>
          <w:noProof/>
          <w:sz w:val="22"/>
          <w:szCs w:val="22"/>
          <w:lang w:eastAsia="hu-HU"/>
        </w:rPr>
      </w:pPr>
      <w:hyperlink w:anchor="_Toc433184123" w:history="1">
        <w:r w:rsidR="003E2ECB" w:rsidRPr="009C4645">
          <w:rPr>
            <w:rStyle w:val="Hiperhivatkozs"/>
            <w:noProof/>
          </w:rPr>
          <w:t>3.4 Másolás, beillesztés</w:t>
        </w:r>
        <w:r w:rsidR="003E2ECB">
          <w:rPr>
            <w:noProof/>
            <w:webHidden/>
          </w:rPr>
          <w:tab/>
        </w:r>
        <w:r w:rsidR="003E2ECB">
          <w:rPr>
            <w:noProof/>
            <w:webHidden/>
          </w:rPr>
          <w:fldChar w:fldCharType="begin"/>
        </w:r>
        <w:r w:rsidR="003E2ECB">
          <w:rPr>
            <w:noProof/>
            <w:webHidden/>
          </w:rPr>
          <w:instrText xml:space="preserve"> PAGEREF _Toc433184123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4AC5496D" w14:textId="77777777" w:rsidR="003E2ECB" w:rsidRDefault="002D3031">
      <w:pPr>
        <w:pStyle w:val="TJ2"/>
        <w:tabs>
          <w:tab w:val="right" w:leader="dot" w:pos="8494"/>
        </w:tabs>
        <w:rPr>
          <w:rFonts w:asciiTheme="minorHAnsi" w:eastAsiaTheme="minorEastAsia" w:hAnsiTheme="minorHAnsi" w:cstheme="minorBidi"/>
          <w:noProof/>
          <w:sz w:val="22"/>
          <w:szCs w:val="22"/>
          <w:lang w:eastAsia="hu-HU"/>
        </w:rPr>
      </w:pPr>
      <w:hyperlink w:anchor="_Toc433184124" w:history="1">
        <w:r w:rsidR="003E2ECB" w:rsidRPr="009C4645">
          <w:rPr>
            <w:rStyle w:val="Hiperhivatkozs"/>
            <w:noProof/>
          </w:rPr>
          <w:t>3.5 Mezőfrissítés</w:t>
        </w:r>
        <w:r w:rsidR="003E2ECB">
          <w:rPr>
            <w:noProof/>
            <w:webHidden/>
          </w:rPr>
          <w:tab/>
        </w:r>
        <w:r w:rsidR="003E2ECB">
          <w:rPr>
            <w:noProof/>
            <w:webHidden/>
          </w:rPr>
          <w:fldChar w:fldCharType="begin"/>
        </w:r>
        <w:r w:rsidR="003E2ECB">
          <w:rPr>
            <w:noProof/>
            <w:webHidden/>
          </w:rPr>
          <w:instrText xml:space="preserve"> PAGEREF _Toc433184124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0D9EC706" w14:textId="77777777" w:rsidR="003E2ECB" w:rsidRDefault="002D3031">
      <w:pPr>
        <w:pStyle w:val="TJ2"/>
        <w:tabs>
          <w:tab w:val="right" w:leader="dot" w:pos="8494"/>
        </w:tabs>
        <w:rPr>
          <w:rFonts w:asciiTheme="minorHAnsi" w:eastAsiaTheme="minorEastAsia" w:hAnsiTheme="minorHAnsi" w:cstheme="minorBidi"/>
          <w:noProof/>
          <w:sz w:val="22"/>
          <w:szCs w:val="22"/>
          <w:lang w:eastAsia="hu-HU"/>
        </w:rPr>
      </w:pPr>
      <w:hyperlink w:anchor="_Toc433184125" w:history="1">
        <w:r w:rsidR="003E2ECB" w:rsidRPr="009C4645">
          <w:rPr>
            <w:rStyle w:val="Hiperhivatkozs"/>
            <w:noProof/>
          </w:rPr>
          <w:t>3.6 Helyesírás</w:t>
        </w:r>
        <w:r w:rsidR="003E2ECB">
          <w:rPr>
            <w:noProof/>
            <w:webHidden/>
          </w:rPr>
          <w:tab/>
        </w:r>
        <w:r w:rsidR="003E2ECB">
          <w:rPr>
            <w:noProof/>
            <w:webHidden/>
          </w:rPr>
          <w:fldChar w:fldCharType="begin"/>
        </w:r>
        <w:r w:rsidR="003E2ECB">
          <w:rPr>
            <w:noProof/>
            <w:webHidden/>
          </w:rPr>
          <w:instrText xml:space="preserve"> PAGEREF _Toc433184125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1F45DE4A"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26" w:history="1">
        <w:r w:rsidR="003E2ECB" w:rsidRPr="009C4645">
          <w:rPr>
            <w:rStyle w:val="Hiperhivatkozs"/>
            <w:noProof/>
          </w:rPr>
          <w:t>3.6.1 Elgépelések</w:t>
        </w:r>
        <w:r w:rsidR="003E2ECB">
          <w:rPr>
            <w:noProof/>
            <w:webHidden/>
          </w:rPr>
          <w:tab/>
        </w:r>
        <w:r w:rsidR="003E2ECB">
          <w:rPr>
            <w:noProof/>
            <w:webHidden/>
          </w:rPr>
          <w:fldChar w:fldCharType="begin"/>
        </w:r>
        <w:r w:rsidR="003E2ECB">
          <w:rPr>
            <w:noProof/>
            <w:webHidden/>
          </w:rPr>
          <w:instrText xml:space="preserve"> PAGEREF _Toc433184126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566D7DB2"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27" w:history="1">
        <w:r w:rsidR="003E2ECB" w:rsidRPr="009C4645">
          <w:rPr>
            <w:rStyle w:val="Hiperhivatkozs"/>
            <w:noProof/>
          </w:rPr>
          <w:t>3.6.2 Egyeztetés hiánya</w:t>
        </w:r>
        <w:r w:rsidR="003E2ECB">
          <w:rPr>
            <w:noProof/>
            <w:webHidden/>
          </w:rPr>
          <w:tab/>
        </w:r>
        <w:r w:rsidR="003E2ECB">
          <w:rPr>
            <w:noProof/>
            <w:webHidden/>
          </w:rPr>
          <w:fldChar w:fldCharType="begin"/>
        </w:r>
        <w:r w:rsidR="003E2ECB">
          <w:rPr>
            <w:noProof/>
            <w:webHidden/>
          </w:rPr>
          <w:instrText xml:space="preserve"> PAGEREF _Toc433184127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17BF413"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28" w:history="1">
        <w:r w:rsidR="003E2ECB" w:rsidRPr="009C4645">
          <w:rPr>
            <w:rStyle w:val="Hiperhivatkozs"/>
            <w:noProof/>
          </w:rPr>
          <w:t>3.6.3 Külföldi szavak, kifejezések</w:t>
        </w:r>
        <w:r w:rsidR="003E2ECB">
          <w:rPr>
            <w:noProof/>
            <w:webHidden/>
          </w:rPr>
          <w:tab/>
        </w:r>
        <w:r w:rsidR="003E2ECB">
          <w:rPr>
            <w:noProof/>
            <w:webHidden/>
          </w:rPr>
          <w:fldChar w:fldCharType="begin"/>
        </w:r>
        <w:r w:rsidR="003E2ECB">
          <w:rPr>
            <w:noProof/>
            <w:webHidden/>
          </w:rPr>
          <w:instrText xml:space="preserve"> PAGEREF _Toc433184128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B4F51A5"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29" w:history="1">
        <w:r w:rsidR="003E2ECB" w:rsidRPr="009C4645">
          <w:rPr>
            <w:rStyle w:val="Hiperhivatkozs"/>
            <w:noProof/>
          </w:rPr>
          <w:t>3.6.4 Stb</w:t>
        </w:r>
        <w:r w:rsidR="003E2ECB">
          <w:rPr>
            <w:noProof/>
            <w:webHidden/>
          </w:rPr>
          <w:tab/>
        </w:r>
        <w:r w:rsidR="003E2ECB">
          <w:rPr>
            <w:noProof/>
            <w:webHidden/>
          </w:rPr>
          <w:fldChar w:fldCharType="begin"/>
        </w:r>
        <w:r w:rsidR="003E2ECB">
          <w:rPr>
            <w:noProof/>
            <w:webHidden/>
          </w:rPr>
          <w:instrText xml:space="preserve"> PAGEREF _Toc433184129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3CFC117D"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30" w:history="1">
        <w:r w:rsidR="003E2ECB" w:rsidRPr="009C4645">
          <w:rPr>
            <w:rStyle w:val="Hiperhivatkozs"/>
            <w:noProof/>
          </w:rPr>
          <w:t>3.6.5 Helyesírás ellenőrző</w:t>
        </w:r>
        <w:r w:rsidR="003E2ECB">
          <w:rPr>
            <w:noProof/>
            <w:webHidden/>
          </w:rPr>
          <w:tab/>
        </w:r>
        <w:r w:rsidR="003E2ECB">
          <w:rPr>
            <w:noProof/>
            <w:webHidden/>
          </w:rPr>
          <w:fldChar w:fldCharType="begin"/>
        </w:r>
        <w:r w:rsidR="003E2ECB">
          <w:rPr>
            <w:noProof/>
            <w:webHidden/>
          </w:rPr>
          <w:instrText xml:space="preserve"> PAGEREF _Toc433184130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2D37CD7D" w14:textId="77777777" w:rsidR="003E2ECB" w:rsidRDefault="002D3031">
      <w:pPr>
        <w:pStyle w:val="TJ2"/>
        <w:tabs>
          <w:tab w:val="right" w:leader="dot" w:pos="8494"/>
        </w:tabs>
        <w:rPr>
          <w:rFonts w:asciiTheme="minorHAnsi" w:eastAsiaTheme="minorEastAsia" w:hAnsiTheme="minorHAnsi" w:cstheme="minorBidi"/>
          <w:noProof/>
          <w:sz w:val="22"/>
          <w:szCs w:val="22"/>
          <w:lang w:eastAsia="hu-HU"/>
        </w:rPr>
      </w:pPr>
      <w:hyperlink w:anchor="_Toc433184131" w:history="1">
        <w:r w:rsidR="003E2ECB" w:rsidRPr="009C4645">
          <w:rPr>
            <w:rStyle w:val="Hiperhivatkozs"/>
            <w:noProof/>
          </w:rPr>
          <w:t>3.7 Képek</w:t>
        </w:r>
        <w:r w:rsidR="003E2ECB">
          <w:rPr>
            <w:noProof/>
            <w:webHidden/>
          </w:rPr>
          <w:tab/>
        </w:r>
        <w:r w:rsidR="003E2ECB">
          <w:rPr>
            <w:noProof/>
            <w:webHidden/>
          </w:rPr>
          <w:fldChar w:fldCharType="begin"/>
        </w:r>
        <w:r w:rsidR="003E2ECB">
          <w:rPr>
            <w:noProof/>
            <w:webHidden/>
          </w:rPr>
          <w:instrText xml:space="preserve"> PAGEREF _Toc433184131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0D30F86"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32" w:history="1">
        <w:r w:rsidR="003E2ECB" w:rsidRPr="009C4645">
          <w:rPr>
            <w:rStyle w:val="Hiperhivatkozs"/>
            <w:noProof/>
          </w:rPr>
          <w:t>3.7.1 Beszúrás, formázás</w:t>
        </w:r>
        <w:r w:rsidR="003E2ECB">
          <w:rPr>
            <w:noProof/>
            <w:webHidden/>
          </w:rPr>
          <w:tab/>
        </w:r>
        <w:r w:rsidR="003E2ECB">
          <w:rPr>
            <w:noProof/>
            <w:webHidden/>
          </w:rPr>
          <w:fldChar w:fldCharType="begin"/>
        </w:r>
        <w:r w:rsidR="003E2ECB">
          <w:rPr>
            <w:noProof/>
            <w:webHidden/>
          </w:rPr>
          <w:instrText xml:space="preserve"> PAGEREF _Toc433184132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4C075CB9"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33" w:history="1">
        <w:r w:rsidR="003E2ECB" w:rsidRPr="009C4645">
          <w:rPr>
            <w:rStyle w:val="Hiperhivatkozs"/>
            <w:noProof/>
          </w:rPr>
          <w:t>3.7.2 Képminőség</w:t>
        </w:r>
        <w:r w:rsidR="003E2ECB">
          <w:rPr>
            <w:noProof/>
            <w:webHidden/>
          </w:rPr>
          <w:tab/>
        </w:r>
        <w:r w:rsidR="003E2ECB">
          <w:rPr>
            <w:noProof/>
            <w:webHidden/>
          </w:rPr>
          <w:fldChar w:fldCharType="begin"/>
        </w:r>
        <w:r w:rsidR="003E2ECB">
          <w:rPr>
            <w:noProof/>
            <w:webHidden/>
          </w:rPr>
          <w:instrText xml:space="preserve"> PAGEREF _Toc433184133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17D0544" w14:textId="77777777" w:rsidR="003E2ECB" w:rsidRDefault="002D3031">
      <w:pPr>
        <w:pStyle w:val="TJ2"/>
        <w:tabs>
          <w:tab w:val="right" w:leader="dot" w:pos="8494"/>
        </w:tabs>
        <w:rPr>
          <w:rFonts w:asciiTheme="minorHAnsi" w:eastAsiaTheme="minorEastAsia" w:hAnsiTheme="minorHAnsi" w:cstheme="minorBidi"/>
          <w:noProof/>
          <w:sz w:val="22"/>
          <w:szCs w:val="22"/>
          <w:lang w:eastAsia="hu-HU"/>
        </w:rPr>
      </w:pPr>
      <w:hyperlink w:anchor="_Toc433184134" w:history="1">
        <w:r w:rsidR="003E2ECB" w:rsidRPr="009C4645">
          <w:rPr>
            <w:rStyle w:val="Hiperhivatkozs"/>
            <w:noProof/>
          </w:rPr>
          <w:t>3.8 Kereszthivatkozások</w:t>
        </w:r>
        <w:r w:rsidR="003E2ECB">
          <w:rPr>
            <w:noProof/>
            <w:webHidden/>
          </w:rPr>
          <w:tab/>
        </w:r>
        <w:r w:rsidR="003E2ECB">
          <w:rPr>
            <w:noProof/>
            <w:webHidden/>
          </w:rPr>
          <w:fldChar w:fldCharType="begin"/>
        </w:r>
        <w:r w:rsidR="003E2ECB">
          <w:rPr>
            <w:noProof/>
            <w:webHidden/>
          </w:rPr>
          <w:instrText xml:space="preserve"> PAGEREF _Toc433184134 \h </w:instrText>
        </w:r>
        <w:r w:rsidR="003E2ECB">
          <w:rPr>
            <w:noProof/>
            <w:webHidden/>
          </w:rPr>
        </w:r>
        <w:r w:rsidR="003E2ECB">
          <w:rPr>
            <w:noProof/>
            <w:webHidden/>
          </w:rPr>
          <w:fldChar w:fldCharType="separate"/>
        </w:r>
        <w:r w:rsidR="003E2ECB">
          <w:rPr>
            <w:noProof/>
            <w:webHidden/>
          </w:rPr>
          <w:t>22</w:t>
        </w:r>
        <w:r w:rsidR="003E2ECB">
          <w:rPr>
            <w:noProof/>
            <w:webHidden/>
          </w:rPr>
          <w:fldChar w:fldCharType="end"/>
        </w:r>
      </w:hyperlink>
    </w:p>
    <w:p w14:paraId="443FD64C" w14:textId="77777777" w:rsidR="003E2ECB" w:rsidRDefault="002D3031">
      <w:pPr>
        <w:pStyle w:val="TJ2"/>
        <w:tabs>
          <w:tab w:val="right" w:leader="dot" w:pos="8494"/>
        </w:tabs>
        <w:rPr>
          <w:rFonts w:asciiTheme="minorHAnsi" w:eastAsiaTheme="minorEastAsia" w:hAnsiTheme="minorHAnsi" w:cstheme="minorBidi"/>
          <w:noProof/>
          <w:sz w:val="22"/>
          <w:szCs w:val="22"/>
          <w:lang w:eastAsia="hu-HU"/>
        </w:rPr>
      </w:pPr>
      <w:hyperlink w:anchor="_Toc433184135" w:history="1">
        <w:r w:rsidR="003E2ECB" w:rsidRPr="009C4645">
          <w:rPr>
            <w:rStyle w:val="Hiperhivatkozs"/>
            <w:noProof/>
          </w:rPr>
          <w:t>3.9 Irodalomhivatkozások</w:t>
        </w:r>
        <w:r w:rsidR="003E2ECB">
          <w:rPr>
            <w:noProof/>
            <w:webHidden/>
          </w:rPr>
          <w:tab/>
        </w:r>
        <w:r w:rsidR="003E2ECB">
          <w:rPr>
            <w:noProof/>
            <w:webHidden/>
          </w:rPr>
          <w:fldChar w:fldCharType="begin"/>
        </w:r>
        <w:r w:rsidR="003E2ECB">
          <w:rPr>
            <w:noProof/>
            <w:webHidden/>
          </w:rPr>
          <w:instrText xml:space="preserve"> PAGEREF _Toc433184135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00CFE38"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36" w:history="1">
        <w:r w:rsidR="003E2ECB" w:rsidRPr="009C4645">
          <w:rPr>
            <w:rStyle w:val="Hiperhivatkozs"/>
            <w:noProof/>
          </w:rPr>
          <w:t>3.9.1 Pozícionálás</w:t>
        </w:r>
        <w:r w:rsidR="003E2ECB">
          <w:rPr>
            <w:noProof/>
            <w:webHidden/>
          </w:rPr>
          <w:tab/>
        </w:r>
        <w:r w:rsidR="003E2ECB">
          <w:rPr>
            <w:noProof/>
            <w:webHidden/>
          </w:rPr>
          <w:fldChar w:fldCharType="begin"/>
        </w:r>
        <w:r w:rsidR="003E2ECB">
          <w:rPr>
            <w:noProof/>
            <w:webHidden/>
          </w:rPr>
          <w:instrText xml:space="preserve"> PAGEREF _Toc433184136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D8197A9"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37" w:history="1">
        <w:r w:rsidR="003E2ECB" w:rsidRPr="009C4645">
          <w:rPr>
            <w:rStyle w:val="Hiperhivatkozs"/>
            <w:noProof/>
          </w:rPr>
          <w:t>3.9.2 Mikor kell hivatkoznom?</w:t>
        </w:r>
        <w:r w:rsidR="003E2ECB">
          <w:rPr>
            <w:noProof/>
            <w:webHidden/>
          </w:rPr>
          <w:tab/>
        </w:r>
        <w:r w:rsidR="003E2ECB">
          <w:rPr>
            <w:noProof/>
            <w:webHidden/>
          </w:rPr>
          <w:fldChar w:fldCharType="begin"/>
        </w:r>
        <w:r w:rsidR="003E2ECB">
          <w:rPr>
            <w:noProof/>
            <w:webHidden/>
          </w:rPr>
          <w:instrText xml:space="preserve"> PAGEREF _Toc433184137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1FA42F20" w14:textId="77777777" w:rsidR="003E2ECB" w:rsidRDefault="002D3031">
      <w:pPr>
        <w:pStyle w:val="TJ2"/>
        <w:tabs>
          <w:tab w:val="right" w:leader="dot" w:pos="8494"/>
        </w:tabs>
        <w:rPr>
          <w:rFonts w:asciiTheme="minorHAnsi" w:eastAsiaTheme="minorEastAsia" w:hAnsiTheme="minorHAnsi" w:cstheme="minorBidi"/>
          <w:noProof/>
          <w:sz w:val="22"/>
          <w:szCs w:val="22"/>
          <w:lang w:eastAsia="hu-HU"/>
        </w:rPr>
      </w:pPr>
      <w:hyperlink w:anchor="_Toc433184138" w:history="1">
        <w:r w:rsidR="003E2ECB" w:rsidRPr="009C4645">
          <w:rPr>
            <w:rStyle w:val="Hiperhivatkozs"/>
            <w:noProof/>
          </w:rPr>
          <w:t>3.10 Word tippek és trükkök</w:t>
        </w:r>
        <w:r w:rsidR="003E2ECB">
          <w:rPr>
            <w:noProof/>
            <w:webHidden/>
          </w:rPr>
          <w:tab/>
        </w:r>
        <w:r w:rsidR="003E2ECB">
          <w:rPr>
            <w:noProof/>
            <w:webHidden/>
          </w:rPr>
          <w:fldChar w:fldCharType="begin"/>
        </w:r>
        <w:r w:rsidR="003E2ECB">
          <w:rPr>
            <w:noProof/>
            <w:webHidden/>
          </w:rPr>
          <w:instrText xml:space="preserve"> PAGEREF _Toc433184138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78B0947F"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39" w:history="1">
        <w:r w:rsidR="003E2ECB" w:rsidRPr="009C4645">
          <w:rPr>
            <w:rStyle w:val="Hiperhivatkozs"/>
            <w:noProof/>
          </w:rPr>
          <w:t>3.10.1 Navigációs ablak</w:t>
        </w:r>
        <w:r w:rsidR="003E2ECB">
          <w:rPr>
            <w:noProof/>
            <w:webHidden/>
          </w:rPr>
          <w:tab/>
        </w:r>
        <w:r w:rsidR="003E2ECB">
          <w:rPr>
            <w:noProof/>
            <w:webHidden/>
          </w:rPr>
          <w:fldChar w:fldCharType="begin"/>
        </w:r>
        <w:r w:rsidR="003E2ECB">
          <w:rPr>
            <w:noProof/>
            <w:webHidden/>
          </w:rPr>
          <w:instrText xml:space="preserve"> PAGEREF _Toc433184139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293DBCFB"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40" w:history="1">
        <w:r w:rsidR="003E2ECB" w:rsidRPr="009C4645">
          <w:rPr>
            <w:rStyle w:val="Hiperhivatkozs"/>
            <w:noProof/>
          </w:rPr>
          <w:t>3.10.2 Megjegyzések</w:t>
        </w:r>
        <w:r w:rsidR="003E2ECB">
          <w:rPr>
            <w:noProof/>
            <w:webHidden/>
          </w:rPr>
          <w:tab/>
        </w:r>
        <w:r w:rsidR="003E2ECB">
          <w:rPr>
            <w:noProof/>
            <w:webHidden/>
          </w:rPr>
          <w:fldChar w:fldCharType="begin"/>
        </w:r>
        <w:r w:rsidR="003E2ECB">
          <w:rPr>
            <w:noProof/>
            <w:webHidden/>
          </w:rPr>
          <w:instrText xml:space="preserve"> PAGEREF _Toc433184140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4087B1F0"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41" w:history="1">
        <w:r w:rsidR="003E2ECB" w:rsidRPr="009C4645">
          <w:rPr>
            <w:rStyle w:val="Hiperhivatkozs"/>
            <w:noProof/>
          </w:rPr>
          <w:t>3.10.3 Korrektúra</w:t>
        </w:r>
        <w:r w:rsidR="003E2ECB">
          <w:rPr>
            <w:noProof/>
            <w:webHidden/>
          </w:rPr>
          <w:tab/>
        </w:r>
        <w:r w:rsidR="003E2ECB">
          <w:rPr>
            <w:noProof/>
            <w:webHidden/>
          </w:rPr>
          <w:fldChar w:fldCharType="begin"/>
        </w:r>
        <w:r w:rsidR="003E2ECB">
          <w:rPr>
            <w:noProof/>
            <w:webHidden/>
          </w:rPr>
          <w:instrText xml:space="preserve"> PAGEREF _Toc433184141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0C22C57"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42" w:history="1">
        <w:r w:rsidR="003E2ECB" w:rsidRPr="009C4645">
          <w:rPr>
            <w:rStyle w:val="Hiperhivatkozs"/>
            <w:noProof/>
          </w:rPr>
          <w:t>3.10.4 Gyorsbillentyűk</w:t>
        </w:r>
        <w:r w:rsidR="003E2ECB">
          <w:rPr>
            <w:noProof/>
            <w:webHidden/>
          </w:rPr>
          <w:tab/>
        </w:r>
        <w:r w:rsidR="003E2ECB">
          <w:rPr>
            <w:noProof/>
            <w:webHidden/>
          </w:rPr>
          <w:fldChar w:fldCharType="begin"/>
        </w:r>
        <w:r w:rsidR="003E2ECB">
          <w:rPr>
            <w:noProof/>
            <w:webHidden/>
          </w:rPr>
          <w:instrText xml:space="preserve"> PAGEREF _Toc433184142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242BCB84" w14:textId="77777777" w:rsidR="003E2ECB" w:rsidRDefault="002D3031">
      <w:pPr>
        <w:pStyle w:val="TJ2"/>
        <w:tabs>
          <w:tab w:val="right" w:leader="dot" w:pos="8494"/>
        </w:tabs>
        <w:rPr>
          <w:rFonts w:asciiTheme="minorHAnsi" w:eastAsiaTheme="minorEastAsia" w:hAnsiTheme="minorHAnsi" w:cstheme="minorBidi"/>
          <w:noProof/>
          <w:sz w:val="22"/>
          <w:szCs w:val="22"/>
          <w:lang w:eastAsia="hu-HU"/>
        </w:rPr>
      </w:pPr>
      <w:hyperlink w:anchor="_Toc433184143" w:history="1">
        <w:r w:rsidR="003E2ECB" w:rsidRPr="009C4645">
          <w:rPr>
            <w:rStyle w:val="Hiperhivatkozs"/>
            <w:noProof/>
          </w:rPr>
          <w:t>3.11 Kódrészletek</w:t>
        </w:r>
        <w:r w:rsidR="003E2ECB">
          <w:rPr>
            <w:noProof/>
            <w:webHidden/>
          </w:rPr>
          <w:tab/>
        </w:r>
        <w:r w:rsidR="003E2ECB">
          <w:rPr>
            <w:noProof/>
            <w:webHidden/>
          </w:rPr>
          <w:fldChar w:fldCharType="begin"/>
        </w:r>
        <w:r w:rsidR="003E2ECB">
          <w:rPr>
            <w:noProof/>
            <w:webHidden/>
          </w:rPr>
          <w:instrText xml:space="preserve"> PAGEREF _Toc433184143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F2B4C7D"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44" w:history="1">
        <w:r w:rsidR="003E2ECB" w:rsidRPr="009C4645">
          <w:rPr>
            <w:rStyle w:val="Hiperhivatkozs"/>
            <w:noProof/>
          </w:rPr>
          <w:t>3.11.1 Formázás</w:t>
        </w:r>
        <w:r w:rsidR="003E2ECB">
          <w:rPr>
            <w:noProof/>
            <w:webHidden/>
          </w:rPr>
          <w:tab/>
        </w:r>
        <w:r w:rsidR="003E2ECB">
          <w:rPr>
            <w:noProof/>
            <w:webHidden/>
          </w:rPr>
          <w:fldChar w:fldCharType="begin"/>
        </w:r>
        <w:r w:rsidR="003E2ECB">
          <w:rPr>
            <w:noProof/>
            <w:webHidden/>
          </w:rPr>
          <w:instrText xml:space="preserve"> PAGEREF _Toc433184144 \h </w:instrText>
        </w:r>
        <w:r w:rsidR="003E2ECB">
          <w:rPr>
            <w:noProof/>
            <w:webHidden/>
          </w:rPr>
        </w:r>
        <w:r w:rsidR="003E2ECB">
          <w:rPr>
            <w:noProof/>
            <w:webHidden/>
          </w:rPr>
          <w:fldChar w:fldCharType="separate"/>
        </w:r>
        <w:r w:rsidR="003E2ECB">
          <w:rPr>
            <w:noProof/>
            <w:webHidden/>
          </w:rPr>
          <w:t>26</w:t>
        </w:r>
        <w:r w:rsidR="003E2ECB">
          <w:rPr>
            <w:noProof/>
            <w:webHidden/>
          </w:rPr>
          <w:fldChar w:fldCharType="end"/>
        </w:r>
      </w:hyperlink>
    </w:p>
    <w:p w14:paraId="7B222076" w14:textId="77777777" w:rsidR="003E2ECB" w:rsidRDefault="002D3031">
      <w:pPr>
        <w:pStyle w:val="TJ3"/>
        <w:tabs>
          <w:tab w:val="right" w:leader="dot" w:pos="8494"/>
        </w:tabs>
        <w:rPr>
          <w:rFonts w:asciiTheme="minorHAnsi" w:eastAsiaTheme="minorEastAsia" w:hAnsiTheme="minorHAnsi" w:cstheme="minorBidi"/>
          <w:noProof/>
          <w:sz w:val="22"/>
          <w:szCs w:val="22"/>
          <w:lang w:eastAsia="hu-HU"/>
        </w:rPr>
      </w:pPr>
      <w:hyperlink w:anchor="_Toc433184145" w:history="1">
        <w:r w:rsidR="003E2ECB" w:rsidRPr="009C4645">
          <w:rPr>
            <w:rStyle w:val="Hiperhivatkozs"/>
            <w:noProof/>
          </w:rPr>
          <w:t>3.11.2 Irodalomjegyzék</w:t>
        </w:r>
        <w:r w:rsidR="003E2ECB">
          <w:rPr>
            <w:noProof/>
            <w:webHidden/>
          </w:rPr>
          <w:tab/>
        </w:r>
        <w:r w:rsidR="003E2ECB">
          <w:rPr>
            <w:noProof/>
            <w:webHidden/>
          </w:rPr>
          <w:fldChar w:fldCharType="begin"/>
        </w:r>
        <w:r w:rsidR="003E2ECB">
          <w:rPr>
            <w:noProof/>
            <w:webHidden/>
          </w:rPr>
          <w:instrText xml:space="preserve"> PAGEREF _Toc433184145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674452E4" w14:textId="77777777" w:rsidR="003E2ECB" w:rsidRDefault="002D3031">
      <w:pPr>
        <w:pStyle w:val="TJ2"/>
        <w:tabs>
          <w:tab w:val="right" w:leader="dot" w:pos="8494"/>
        </w:tabs>
        <w:rPr>
          <w:rFonts w:asciiTheme="minorHAnsi" w:eastAsiaTheme="minorEastAsia" w:hAnsiTheme="minorHAnsi" w:cstheme="minorBidi"/>
          <w:noProof/>
          <w:sz w:val="22"/>
          <w:szCs w:val="22"/>
          <w:lang w:eastAsia="hu-HU"/>
        </w:rPr>
      </w:pPr>
      <w:hyperlink w:anchor="_Toc433184146" w:history="1">
        <w:r w:rsidR="003E2ECB" w:rsidRPr="009C4645">
          <w:rPr>
            <w:rStyle w:val="Hiperhivatkozs"/>
            <w:noProof/>
          </w:rPr>
          <w:t>3.12 Utolsó simítások</w:t>
        </w:r>
        <w:r w:rsidR="003E2ECB">
          <w:rPr>
            <w:noProof/>
            <w:webHidden/>
          </w:rPr>
          <w:tab/>
        </w:r>
        <w:r w:rsidR="003E2ECB">
          <w:rPr>
            <w:noProof/>
            <w:webHidden/>
          </w:rPr>
          <w:fldChar w:fldCharType="begin"/>
        </w:r>
        <w:r w:rsidR="003E2ECB">
          <w:rPr>
            <w:noProof/>
            <w:webHidden/>
          </w:rPr>
          <w:instrText xml:space="preserve"> PAGEREF _Toc433184146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432CD0C4" w14:textId="77777777" w:rsidR="003E2ECB" w:rsidRDefault="002D3031">
      <w:pPr>
        <w:pStyle w:val="TJ1"/>
        <w:rPr>
          <w:rFonts w:asciiTheme="minorHAnsi" w:eastAsiaTheme="minorEastAsia" w:hAnsiTheme="minorHAnsi" w:cstheme="minorBidi"/>
          <w:b w:val="0"/>
          <w:noProof/>
          <w:sz w:val="22"/>
          <w:szCs w:val="22"/>
          <w:lang w:eastAsia="hu-HU"/>
        </w:rPr>
      </w:pPr>
      <w:hyperlink w:anchor="_Toc433184147" w:history="1">
        <w:r w:rsidR="003E2ECB" w:rsidRPr="009C4645">
          <w:rPr>
            <w:rStyle w:val="Hiperhivatkozs"/>
            <w:noProof/>
          </w:rPr>
          <w:t>4 Irodalomjegyzék</w:t>
        </w:r>
        <w:r w:rsidR="003E2ECB">
          <w:rPr>
            <w:noProof/>
            <w:webHidden/>
          </w:rPr>
          <w:tab/>
        </w:r>
        <w:r w:rsidR="003E2ECB">
          <w:rPr>
            <w:noProof/>
            <w:webHidden/>
          </w:rPr>
          <w:fldChar w:fldCharType="begin"/>
        </w:r>
        <w:r w:rsidR="003E2ECB">
          <w:rPr>
            <w:noProof/>
            <w:webHidden/>
          </w:rPr>
          <w:instrText xml:space="preserve"> PAGEREF _Toc433184147 \h </w:instrText>
        </w:r>
        <w:r w:rsidR="003E2ECB">
          <w:rPr>
            <w:noProof/>
            <w:webHidden/>
          </w:rPr>
        </w:r>
        <w:r w:rsidR="003E2ECB">
          <w:rPr>
            <w:noProof/>
            <w:webHidden/>
          </w:rPr>
          <w:fldChar w:fldCharType="separate"/>
        </w:r>
        <w:r w:rsidR="003E2ECB">
          <w:rPr>
            <w:noProof/>
            <w:webHidden/>
          </w:rPr>
          <w:t>28</w:t>
        </w:r>
        <w:r w:rsidR="003E2ECB">
          <w:rPr>
            <w:noProof/>
            <w:webHidden/>
          </w:rPr>
          <w:fldChar w:fldCharType="end"/>
        </w:r>
      </w:hyperlink>
    </w:p>
    <w:p w14:paraId="2951C42C" w14:textId="77777777" w:rsidR="003E2ECB" w:rsidRDefault="002D3031">
      <w:pPr>
        <w:pStyle w:val="TJ1"/>
        <w:rPr>
          <w:rFonts w:asciiTheme="minorHAnsi" w:eastAsiaTheme="minorEastAsia" w:hAnsiTheme="minorHAnsi" w:cstheme="minorBidi"/>
          <w:b w:val="0"/>
          <w:noProof/>
          <w:sz w:val="22"/>
          <w:szCs w:val="22"/>
          <w:lang w:eastAsia="hu-HU"/>
        </w:rPr>
      </w:pPr>
      <w:hyperlink w:anchor="_Toc433184148" w:history="1">
        <w:r w:rsidR="003E2ECB" w:rsidRPr="009C4645">
          <w:rPr>
            <w:rStyle w:val="Hiperhivatkozs"/>
            <w:noProof/>
          </w:rPr>
          <w:t>Függelék</w:t>
        </w:r>
        <w:r w:rsidR="003E2ECB">
          <w:rPr>
            <w:noProof/>
            <w:webHidden/>
          </w:rPr>
          <w:tab/>
        </w:r>
        <w:r w:rsidR="003E2ECB">
          <w:rPr>
            <w:noProof/>
            <w:webHidden/>
          </w:rPr>
          <w:fldChar w:fldCharType="begin"/>
        </w:r>
        <w:r w:rsidR="003E2ECB">
          <w:rPr>
            <w:noProof/>
            <w:webHidden/>
          </w:rPr>
          <w:instrText xml:space="preserve"> PAGEREF _Toc433184148 \h </w:instrText>
        </w:r>
        <w:r w:rsidR="003E2ECB">
          <w:rPr>
            <w:noProof/>
            <w:webHidden/>
          </w:rPr>
        </w:r>
        <w:r w:rsidR="003E2ECB">
          <w:rPr>
            <w:noProof/>
            <w:webHidden/>
          </w:rPr>
          <w:fldChar w:fldCharType="separate"/>
        </w:r>
        <w:r w:rsidR="003E2ECB">
          <w:rPr>
            <w:noProof/>
            <w:webHidden/>
          </w:rPr>
          <w:t>29</w:t>
        </w:r>
        <w:r w:rsidR="003E2ECB">
          <w:rPr>
            <w:noProof/>
            <w:webHidden/>
          </w:rPr>
          <w:fldChar w:fldCharType="end"/>
        </w:r>
      </w:hyperlink>
    </w:p>
    <w:p w14:paraId="45012F29" w14:textId="77777777"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77777777" w:rsidR="00681E99" w:rsidRDefault="00681E99" w:rsidP="005E01E0">
      <w:pPr>
        <w:pStyle w:val="Nyilatkozatszveg"/>
      </w:pPr>
      <w:r w:rsidRPr="00B50CAA">
        <w:t xml:space="preserve">Alulírott </w:t>
      </w:r>
      <w:commentRangeStart w:id="4"/>
      <w:r w:rsidR="00630A92">
        <w:rPr>
          <w:b/>
          <w:bCs/>
        </w:rPr>
        <w:t>Kővári Bence</w:t>
      </w:r>
      <w:commentRangeEnd w:id="4"/>
      <w:r w:rsidR="00630A92">
        <w:rPr>
          <w:rStyle w:val="Jegyzethivatkozs"/>
        </w:rPr>
        <w:commentReference w:id="4"/>
      </w:r>
      <w:r w:rsidRPr="00B50CAA">
        <w:t xml:space="preserve">, szigorló hallgató kijelentem, hogy ezt a </w:t>
      </w:r>
      <w:commentRangeStart w:id="5"/>
      <w:r>
        <w:t xml:space="preserve">szakdolgozatot/ </w:t>
      </w:r>
      <w:r w:rsidRPr="00B50CAA">
        <w:t>diplomatervet</w:t>
      </w:r>
      <w:commentRangeEnd w:id="5"/>
      <w:r w:rsidR="00630A92">
        <w:rPr>
          <w:rStyle w:val="Jegyzethivatkozs"/>
        </w:rPr>
        <w:commentReference w:id="5"/>
      </w:r>
      <w:r w:rsidRPr="00B50CAA">
        <w:t xml:space="preserve">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77777777" w:rsidR="00681E99" w:rsidRPr="00B50CAA" w:rsidRDefault="00681E99" w:rsidP="00681E99">
      <w:pPr>
        <w:pStyle w:val="Nyilatkozatkeltezs"/>
      </w:pPr>
      <w:r w:rsidRPr="00B50CAA">
        <w:t xml:space="preserve">Kelt: Budapest, </w:t>
      </w:r>
      <w:commentRangeStart w:id="6"/>
      <w:r w:rsidR="00630A92">
        <w:t>2015. 10. 19</w:t>
      </w:r>
      <w:commentRangeEnd w:id="6"/>
      <w:r w:rsidR="00630A92">
        <w:rPr>
          <w:rStyle w:val="Jegyzethivatkozs"/>
        </w:rPr>
        <w:commentReference w:id="6"/>
      </w:r>
    </w:p>
    <w:p w14:paraId="47749B79" w14:textId="77777777" w:rsidR="00681E99" w:rsidRDefault="005E01E0" w:rsidP="00854BDC">
      <w:pPr>
        <w:pStyle w:val="Nyilatkozatalrs"/>
      </w:pPr>
      <w:r>
        <w:tab/>
      </w:r>
      <w:r w:rsidR="00854BDC">
        <w:t>...</w:t>
      </w:r>
      <w:r>
        <w:t>…………………………………………….</w:t>
      </w:r>
    </w:p>
    <w:p w14:paraId="5F7D501E" w14:textId="77777777" w:rsidR="005E01E0" w:rsidRDefault="00630A92" w:rsidP="00630A92">
      <w:pPr>
        <w:pStyle w:val="Nyilatkozatalrs"/>
        <w:ind w:firstLine="634"/>
      </w:pPr>
      <w:commentRangeStart w:id="7"/>
      <w:r>
        <w:t xml:space="preserve">                         Kővári Bence</w:t>
      </w:r>
      <w:commentRangeEnd w:id="7"/>
      <w:r>
        <w:rPr>
          <w:rStyle w:val="Jegyzethivatkozs"/>
          <w:noProof w:val="0"/>
        </w:rPr>
        <w:commentReference w:id="7"/>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8" w:name="_Toc433184091"/>
      <w:r w:rsidRPr="00B50CAA">
        <w:lastRenderedPageBreak/>
        <w:t>Összefoglaló</w:t>
      </w:r>
      <w:bookmarkEnd w:id="8"/>
    </w:p>
    <w:p w14:paraId="2E0E5560" w14:textId="77777777" w:rsidR="00630A92" w:rsidRDefault="00630A92" w:rsidP="00630A92">
      <w:commentRangeStart w:id="9"/>
      <w:r>
        <w:t xml:space="preserve">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w:t>
      </w:r>
      <w:r w:rsidR="0003623B">
        <w:t>Fontos azonban, hogy a dolgozat elkészítésének folyamata számos csapdát is rejt magában</w:t>
      </w:r>
      <w:commentRangeEnd w:id="9"/>
      <w:r w:rsidR="005334AD">
        <w:rPr>
          <w:rStyle w:val="Jegyzethivatkozs"/>
        </w:rPr>
        <w:commentReference w:id="9"/>
      </w:r>
      <w:r w:rsidR="0003623B">
        <w:t xml:space="preserve">. </w:t>
      </w:r>
      <w:commentRangeStart w:id="10"/>
      <w:r w:rsidR="0003623B">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10"/>
      <w:r w:rsidR="005334AD">
        <w:rPr>
          <w:rStyle w:val="Jegyzethivatkozs"/>
        </w:rPr>
        <w:commentReference w:id="10"/>
      </w:r>
    </w:p>
    <w:p w14:paraId="76EE1937" w14:textId="77777777" w:rsidR="0003623B" w:rsidRDefault="0003623B" w:rsidP="00630A92">
      <w:commentRangeStart w:id="11"/>
      <w:r>
        <w:t xml:space="preserve">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w:t>
      </w:r>
      <w:r w:rsidR="005334AD">
        <w:t>Bár mindenkire igazítható sablon természetesen nem létezik, megadjuk azokat az általános arányokat, oldalszámokat</w:t>
      </w:r>
      <w:commentRangeEnd w:id="11"/>
      <w:r w:rsidR="005334AD">
        <w:rPr>
          <w:rStyle w:val="Jegyzethivatkozs"/>
        </w:rPr>
        <w:commentReference w:id="11"/>
      </w:r>
      <w:r w:rsidR="005334AD">
        <w:t>,</w:t>
      </w:r>
      <w:commentRangeStart w:id="12"/>
      <w:r w:rsidR="005334AD">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12"/>
      <w:r w:rsidR="005334AD">
        <w:rPr>
          <w:rStyle w:val="Jegyzethivatkozs"/>
        </w:rPr>
        <w:commentReference w:id="12"/>
      </w:r>
    </w:p>
    <w:p w14:paraId="274A4EEA" w14:textId="77777777" w:rsidR="005334AD" w:rsidRPr="00D23BFC" w:rsidRDefault="005334AD" w:rsidP="00630A92">
      <w:commentRangeStart w:id="13"/>
      <w:r>
        <w:t>Az itt átadott ismeretek és szemléletmód nem csupán az aktuális feladatod leküzdésében segíthet, de hosszútávon is számos praktikus fogással bővítheti a szövegszerkesztési és dokumentumkészítési eszköztáradat.</w:t>
      </w:r>
      <w:commentRangeEnd w:id="13"/>
      <w:r>
        <w:rPr>
          <w:rStyle w:val="Jegyzethivatkozs"/>
        </w:rPr>
        <w:commentReference w:id="13"/>
      </w:r>
    </w:p>
    <w:p w14:paraId="68C22B44" w14:textId="77777777" w:rsidR="0063585C" w:rsidRDefault="0063585C" w:rsidP="00816BCB">
      <w:pPr>
        <w:pStyle w:val="Fejezetcimszmozsnlkl"/>
      </w:pPr>
      <w:bookmarkStart w:id="14" w:name="_Toc433184092"/>
      <w:proofErr w:type="spellStart"/>
      <w:r w:rsidRPr="00B50CAA">
        <w:lastRenderedPageBreak/>
        <w:t>Abstract</w:t>
      </w:r>
      <w:bookmarkEnd w:id="14"/>
      <w:proofErr w:type="spellEnd"/>
    </w:p>
    <w:p w14:paraId="7C02BBBF" w14:textId="77777777" w:rsidR="005334AD" w:rsidRDefault="00692605" w:rsidP="005334AD">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r w:rsidR="005334AD">
        <w:t xml:space="preserve"> Ez a magyar nyelvű összefoglaló angolra fordított változata.</w:t>
      </w:r>
    </w:p>
    <w:p w14:paraId="0FE98BBF" w14:textId="77777777" w:rsidR="001A57BC" w:rsidRDefault="003F5425" w:rsidP="006A1B7F">
      <w:pPr>
        <w:pStyle w:val="Cmsor1"/>
      </w:pPr>
      <w:bookmarkStart w:id="15" w:name="_Toc332797397"/>
      <w:bookmarkStart w:id="16" w:name="_Toc433184093"/>
      <w:r>
        <w:lastRenderedPageBreak/>
        <w:t>Bevezetés</w:t>
      </w:r>
      <w:bookmarkEnd w:id="15"/>
      <w:bookmarkEnd w:id="16"/>
    </w:p>
    <w:p w14:paraId="53080D82" w14:textId="08405199" w:rsidR="00877820" w:rsidRDefault="000A3B32" w:rsidP="00877820">
      <w:r>
        <w:t xml:space="preserve">A dokumentum a szakdolgozat/diplomaterv szerkesztési elveit követve, bemutatja, hogyan érdemes felépíteni és kidolgozni egy ilyen dolgozatot. Fontos, hogy az itt leírtak nem képviselnek </w:t>
      </w:r>
      <w:r w:rsidR="00877820">
        <w:t>hivatalos egyetemi</w:t>
      </w:r>
      <w:r w:rsidR="000F4BAD">
        <w:t xml:space="preserve"> sem tanszéki</w:t>
      </w:r>
      <w:r w:rsidR="00877820">
        <w:t xml:space="preserve"> álláspontot, céljuk csupán, hogy mankóként szolgáljanak a nagy munkához.</w:t>
      </w:r>
    </w:p>
    <w:p w14:paraId="76B42B4A" w14:textId="06BC82C2" w:rsidR="00877820" w:rsidRDefault="00877820" w:rsidP="00877820">
      <w:r>
        <w:t>Az útmutató két nagy egységre bomlik, a</w:t>
      </w:r>
      <w:r w:rsidR="000F4BAD">
        <w:t xml:space="preserve"> </w:t>
      </w:r>
      <w:r w:rsidR="000F4BAD">
        <w:fldChar w:fldCharType="begin"/>
      </w:r>
      <w:r w:rsidR="000F4BAD">
        <w:instrText xml:space="preserve"> REF _Ref433098505 \r \h </w:instrText>
      </w:r>
      <w:r w:rsidR="000F4BAD">
        <w:fldChar w:fldCharType="separate"/>
      </w:r>
      <w:r w:rsidR="003E2ECB">
        <w:t>2</w:t>
      </w:r>
      <w:r w:rsidR="000F4BAD">
        <w:fldChar w:fldCharType="end"/>
      </w:r>
      <w:r w:rsidR="000F4BAD">
        <w:t xml:space="preserve">. fejezet a dolgozattal szemben támasztott tartalmi, míg a </w:t>
      </w:r>
      <w:r w:rsidR="000F4BAD">
        <w:fldChar w:fldCharType="begin"/>
      </w:r>
      <w:r w:rsidR="000F4BAD">
        <w:instrText xml:space="preserve"> REF _Ref433098485 \r \h </w:instrText>
      </w:r>
      <w:r w:rsidR="000F4BAD">
        <w:fldChar w:fldCharType="separate"/>
      </w:r>
      <w:r w:rsidR="003E2ECB">
        <w:t>3</w:t>
      </w:r>
      <w:r w:rsidR="000F4BAD">
        <w:fldChar w:fldCharType="end"/>
      </w:r>
      <w:r w:rsidR="000F4BAD">
        <w:t>. fejezet a formai elvárásokat foglalja össze. A leírás feltételezi a magyar nyelvű Word használatát, de természetesen bármilyen más szövegszerkesztő is használható a dolgozat elkészítéséhez.</w:t>
      </w:r>
    </w:p>
    <w:p w14:paraId="30381D09" w14:textId="74D046EF" w:rsidR="009B2EED" w:rsidRDefault="009B2EED" w:rsidP="009B2EED">
      <w:pPr>
        <w:pStyle w:val="Cmsor2"/>
      </w:pPr>
      <w:bookmarkStart w:id="17" w:name="_Toc433184094"/>
      <w:r>
        <w:t>Frissítsd a dokumentumot</w:t>
      </w:r>
      <w:bookmarkEnd w:id="17"/>
    </w:p>
    <w:p w14:paraId="6ED72859" w14:textId="0D04B9B0" w:rsidR="009B2EED" w:rsidRPr="009B2EED" w:rsidRDefault="009B2EED" w:rsidP="009B2EED">
      <w:r>
        <w:t>Ha ezt a dokumentumot nem a</w:t>
      </w:r>
      <w:r w:rsidR="00485F1C">
        <w:t xml:space="preserve"> </w:t>
      </w:r>
      <w:hyperlink r:id="rId13" w:history="1">
        <w:r w:rsidR="00485F1C">
          <w:rPr>
            <w:rStyle w:val="Hiperhivatkozs"/>
          </w:rPr>
          <w:t>https://www.aut.bme.hu/Pages/Gyik/Diploma</w:t>
        </w:r>
      </w:hyperlink>
      <w:bookmarkStart w:id="18" w:name="_GoBack"/>
      <w:bookmarkEnd w:id="18"/>
      <w:r>
        <w:t xml:space="preserve"> címről töltötted le, elképzelhető, hogy nem a legfrissebb változat van nálad. Mielőtt továbbmész, érdemes letöltened a legfrissebb verziót.</w:t>
      </w:r>
    </w:p>
    <w:p w14:paraId="04CB4FAE" w14:textId="135C348B" w:rsidR="000F4BAD" w:rsidRDefault="000F4BAD" w:rsidP="000F4BAD">
      <w:pPr>
        <w:pStyle w:val="Cmsor2"/>
      </w:pPr>
      <w:bookmarkStart w:id="19" w:name="_Toc433184095"/>
      <w:r>
        <w:t>Szakdolgozat, vagy diplomaterv</w:t>
      </w:r>
      <w:bookmarkEnd w:id="19"/>
    </w:p>
    <w:p w14:paraId="4F3F292E" w14:textId="735A0F7D" w:rsidR="000F4BAD" w:rsidRDefault="000F4BAD" w:rsidP="000F4BAD">
      <w:r>
        <w:t xml:space="preserve">Bizonyára észrevetted, hogy oktatóid és társaid felváltva használják a diplomaterv és a szakdolgozat kifejezéseket. Ennek magyarázata egyszerű. A </w:t>
      </w:r>
      <w:proofErr w:type="spellStart"/>
      <w:r>
        <w:t>BSc</w:t>
      </w:r>
      <w:proofErr w:type="spellEnd"/>
      <w:r>
        <w:t xml:space="preserve"> képzés végén leadandó doksit szakdolgozatnak, az </w:t>
      </w:r>
      <w:proofErr w:type="spellStart"/>
      <w:r>
        <w:t>MSc</w:t>
      </w:r>
      <w:proofErr w:type="spellEnd"/>
      <w:r>
        <w:t xml:space="preserve"> képzés végén leadandót diplomatervnek hívják. Míg a szakdolgozat elkészítésére egy, addig a diplomaterv elkészítésére 2 félév áll rendelkezésedre, ezért a diplomaterv általában mélyebb/átfogóbb, és kb. 30%-kal hosszabb mű, de ezt leszámítva érdemi különbség a kettő között nincs.</w:t>
      </w:r>
    </w:p>
    <w:p w14:paraId="553B921E" w14:textId="69615A6B" w:rsidR="000F4BAD" w:rsidRDefault="000F4BAD" w:rsidP="000F4BAD">
      <w:pPr>
        <w:pStyle w:val="Cmsor2"/>
      </w:pPr>
      <w:bookmarkStart w:id="20" w:name="_Toc433184096"/>
      <w:r>
        <w:t>Témaválasztás</w:t>
      </w:r>
      <w:bookmarkEnd w:id="20"/>
    </w:p>
    <w:p w14:paraId="65F2940A" w14:textId="6AF4FCF5" w:rsidR="000F4BAD" w:rsidRDefault="000F4BAD" w:rsidP="000F4BAD">
      <w:r>
        <w:t>A szakdolgozat/diplomaterv alapvetően arról szól, hogy választasz magadnak egy informatikai kihívást (tanszékünkön tipikusan egy szoftver megvalósítását)</w:t>
      </w:r>
      <w:r w:rsidR="008A3762">
        <w:t>, ezzel konzulensed segítségével megküzdesz, s az eredményeidet, illetve az azokhoz vezető folyamatot leírod egy 50-70 oldalas dokumentumba.</w:t>
      </w:r>
    </w:p>
    <w:p w14:paraId="7EFA7F5D" w14:textId="2CCD7E19" w:rsidR="008A3762" w:rsidRPr="000F4BAD" w:rsidRDefault="008A3762" w:rsidP="000F4BAD">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w:t>
      </w:r>
      <w:r>
        <w:lastRenderedPageBreak/>
        <w:t>annyi, hogy a tanulmányaid során elsajátított mérnöki eszköztáraddal (illetve szükség esetén annak 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67B8AB75" w14:textId="56177A2B" w:rsidR="00877820" w:rsidRDefault="00877820" w:rsidP="005334AD">
      <w:pPr>
        <w:pStyle w:val="Cmsor1"/>
      </w:pPr>
      <w:bookmarkStart w:id="21" w:name="_Ref433098505"/>
      <w:bookmarkStart w:id="22" w:name="_Toc433184097"/>
      <w:bookmarkStart w:id="23" w:name="_Toc332797398"/>
      <w:r>
        <w:lastRenderedPageBreak/>
        <w:t>A dolgozat szerkezete</w:t>
      </w:r>
      <w:bookmarkEnd w:id="21"/>
      <w:bookmarkEnd w:id="22"/>
    </w:p>
    <w:p w14:paraId="1951A937" w14:textId="56D95D20" w:rsidR="008A3762" w:rsidRDefault="008A3762" w:rsidP="008A3762">
      <w:r>
        <w:t>Nagyon nehéz általános szabályokat felállítani, vagy kőbe vésett arányokat, oldalszámokat mondani, hiszen minden munka egy kicsit más. Itt mégis megpróbálom felvázolni nektek egy általános diplomaterv/szakdolgozat szerkezetét, amitől természetesen el lehet térni, amennyiben a téma ezt megkívánja.</w:t>
      </w:r>
    </w:p>
    <w:p w14:paraId="4990E621" w14:textId="57CF87C8" w:rsidR="008A3762" w:rsidRDefault="008A3762" w:rsidP="008A3762">
      <w:pPr>
        <w:pStyle w:val="Cmsor2"/>
      </w:pPr>
      <w:bookmarkStart w:id="24" w:name="_Toc433184098"/>
      <w:r>
        <w:t>Fejezetek</w:t>
      </w:r>
      <w:bookmarkEnd w:id="24"/>
    </w:p>
    <w:p w14:paraId="4F98E4C3" w14:textId="1970035C" w:rsidR="008A3762" w:rsidRPr="008A3762" w:rsidRDefault="008A3762" w:rsidP="008A3762">
      <w:r>
        <w:t xml:space="preserve">A dolgozat </w:t>
      </w:r>
      <w:r w:rsidR="00526A1B">
        <w:t>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2312D4E2" w14:textId="06CB0BAE" w:rsidR="008A3762" w:rsidRDefault="008A3762" w:rsidP="008A3762">
      <w:pPr>
        <w:pStyle w:val="Cmsor3"/>
      </w:pPr>
      <w:bookmarkStart w:id="25" w:name="_Toc433184099"/>
      <w:r>
        <w:t>Feladatkiírás</w:t>
      </w:r>
      <w:bookmarkEnd w:id="25"/>
    </w:p>
    <w:p w14:paraId="17E5F6C3" w14:textId="478A8B75" w:rsidR="008A3762" w:rsidRDefault="008A3762" w:rsidP="008A3762">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6206544D" w14:textId="27DCE6C4" w:rsidR="00463BC0" w:rsidRDefault="00463BC0" w:rsidP="00463BC0">
      <w:pPr>
        <w:pStyle w:val="Cmsor3"/>
      </w:pPr>
      <w:bookmarkStart w:id="26" w:name="_Toc433184100"/>
      <w:r>
        <w:t>Címoldal</w:t>
      </w:r>
      <w:bookmarkEnd w:id="26"/>
    </w:p>
    <w:p w14:paraId="608DAA0B" w14:textId="12267859" w:rsidR="00463BC0" w:rsidRDefault="00463BC0" w:rsidP="00463BC0">
      <w:r>
        <w:t>A diplomaterv címe, egyetem, tanszék, saját neved, konzulensed neve és a védés éve. Ne felejts el minden adatot kitölteni.</w:t>
      </w:r>
    </w:p>
    <w:p w14:paraId="68E3A7E0" w14:textId="00AC2966" w:rsidR="00463BC0" w:rsidRDefault="00463BC0" w:rsidP="00463BC0">
      <w:pPr>
        <w:pStyle w:val="Cmsor3"/>
      </w:pPr>
      <w:bookmarkStart w:id="27" w:name="_Toc433184101"/>
      <w:r>
        <w:t>Tartalomjegyzék</w:t>
      </w:r>
      <w:bookmarkEnd w:id="27"/>
    </w:p>
    <w:p w14:paraId="67BCEC8B" w14:textId="04C0E1EB" w:rsidR="00463BC0" w:rsidRDefault="00463BC0" w:rsidP="00463BC0">
      <w:r>
        <w:t xml:space="preserve">A tartalomjegyzéket automatikusan generáld a </w:t>
      </w:r>
      <w:r w:rsidR="00502632">
        <w:t>címsorokból. A tartalomjegyzékben elég az első 3 címsor szintet kezelni (ez a sablon eleve így van beállítva). Figyelj rá, hogy a tartalomjegyzéket (mint minden mezőt) kézzel kell frissíteni, ha változott az elrendezés, vagy új címsorok kerültek a doksiba.</w:t>
      </w:r>
    </w:p>
    <w:p w14:paraId="76A7B87A" w14:textId="1B5D24CC" w:rsidR="00502632" w:rsidRDefault="00502632" w:rsidP="00502632">
      <w:pPr>
        <w:pStyle w:val="Cmsor3"/>
      </w:pPr>
      <w:bookmarkStart w:id="28" w:name="_Toc433184102"/>
      <w:r>
        <w:lastRenderedPageBreak/>
        <w:t>Nyilatkozat</w:t>
      </w:r>
      <w:bookmarkEnd w:id="28"/>
    </w:p>
    <w:p w14:paraId="5F595EFA" w14:textId="6B9C6ADA" w:rsidR="00502632" w:rsidRDefault="00502632" w:rsidP="00502632">
      <w:r>
        <w:t>A törlendő részeket húzd ki, a neved, dátumot töltsd ki mindenhol. Ne felejtsd el aláírni sem.</w:t>
      </w:r>
    </w:p>
    <w:p w14:paraId="6ABC2454" w14:textId="4ECAA386" w:rsidR="00502632" w:rsidRDefault="00502632" w:rsidP="00502632">
      <w:pPr>
        <w:pStyle w:val="Cmsor3"/>
      </w:pPr>
      <w:bookmarkStart w:id="29" w:name="_Toc433184103"/>
      <w:r>
        <w:t>Tartalmi összefoglaló</w:t>
      </w:r>
      <w:bookmarkEnd w:id="29"/>
    </w:p>
    <w:p w14:paraId="19A0B32E" w14:textId="0524AEB1" w:rsidR="00502632" w:rsidRDefault="00502632" w:rsidP="00502632">
      <w:r>
        <w:t>A dolgozat következő eleme egy legfeljebb 1 oldalas magyar nyelvű „Összefoglaló”, illetve az ennek angol fordítását tartalmazó „</w:t>
      </w:r>
      <w:proofErr w:type="spellStart"/>
      <w:r>
        <w:t>Abstract</w:t>
      </w:r>
      <w:proofErr w:type="spellEnd"/>
      <w:r>
        <w:t>”.</w:t>
      </w:r>
    </w:p>
    <w:p w14:paraId="4EF032EE" w14:textId="592ABC1D" w:rsidR="00502632" w:rsidRDefault="00502632" w:rsidP="00502632">
      <w:r>
        <w:t>A tartalmi összefoglaló készítésének szigorú műfaji szabályai vannak. Bár sokban hasonlít a könyvek hátoldalán látható ajánlókhoz,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EndPr/>
        <w:sdtContent>
          <w:r>
            <w:fldChar w:fldCharType="begin"/>
          </w:r>
          <w:r>
            <w:instrText xml:space="preserve"> CITATION Phi97 \l 1038 </w:instrText>
          </w:r>
          <w:r>
            <w:fldChar w:fldCharType="separate"/>
          </w:r>
          <w:r w:rsidR="003E2ECB">
            <w:rPr>
              <w:noProof/>
            </w:rPr>
            <w:t xml:space="preserve"> [1]</w:t>
          </w:r>
          <w:r>
            <w:fldChar w:fldCharType="end"/>
          </w:r>
        </w:sdtContent>
      </w:sdt>
      <w:r>
        <w:t xml:space="preserve"> </w:t>
      </w:r>
      <w:r w:rsidR="00526A1B">
        <w:t>foglalja össze</w:t>
      </w:r>
      <w:r>
        <w:t>. Referenciaként használhatod ennek az útmutatónak az absztraktját is.</w:t>
      </w:r>
    </w:p>
    <w:p w14:paraId="6B4E7E29" w14:textId="34C71FDF" w:rsidR="00526A1B" w:rsidRDefault="009B2EED" w:rsidP="00502632">
      <w:r>
        <w:t>Tipp</w:t>
      </w:r>
      <w:r w:rsidR="00526A1B">
        <w:t>: a tartalmi összefoglalót célszerű a dolgozat végén megírni, hiszen ekkorra áll össze az összes információ, ami szükséges hozzá.</w:t>
      </w:r>
    </w:p>
    <w:p w14:paraId="50F4DC7C" w14:textId="5CBB71E3" w:rsidR="00526A1B" w:rsidRDefault="00526A1B" w:rsidP="00526A1B">
      <w:pPr>
        <w:pStyle w:val="Cmsor3"/>
      </w:pPr>
      <w:bookmarkStart w:id="30" w:name="_Toc433184104"/>
      <w:r>
        <w:t>Bevezetés</w:t>
      </w:r>
      <w:bookmarkEnd w:id="30"/>
    </w:p>
    <w:p w14:paraId="525A895C" w14:textId="44CA24B7" w:rsidR="00526A1B" w:rsidRDefault="00526A1B" w:rsidP="00502632">
      <w:r>
        <w:t>Itt kezdődik a dolgozat érdemi része. A bevezetés hossza szakdolgozatban 3-5, diplomatervben 3-7 oldal. Célja a</w:t>
      </w:r>
      <w:r w:rsidRPr="00526A1B">
        <w:t xml:space="preserve"> feladat értelmezése, a</w:t>
      </w:r>
      <w:r>
        <w:t xml:space="preserve">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problémára amit látsz, s amit megpróbálsz megoldani a dolgozatodban. </w:t>
      </w:r>
    </w:p>
    <w:p w14:paraId="7CCDAC36" w14:textId="5A6E51D2" w:rsidR="00203E00" w:rsidRDefault="00203E00" w:rsidP="00502632">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5B3E672D" w14:textId="49F987F8" w:rsidR="006034C7" w:rsidRDefault="006034C7" w:rsidP="00502632">
      <w:r>
        <w:t xml:space="preserve">Kitérhetsz a kapcsolódó technológiák megemlítésére is, de vigyázz, ne ess a </w:t>
      </w:r>
      <w:r>
        <w:fldChar w:fldCharType="begin"/>
      </w:r>
      <w:r>
        <w:instrText xml:space="preserve"> REF _Ref433103059 \r \h </w:instrText>
      </w:r>
      <w:r>
        <w:fldChar w:fldCharType="separate"/>
      </w:r>
      <w:r w:rsidR="003E2ECB">
        <w:t>2.2.4</w:t>
      </w:r>
      <w:r>
        <w:fldChar w:fldCharType="end"/>
      </w:r>
      <w:r>
        <w:t xml:space="preserve"> fejezetben bemutatott csapdákba.</w:t>
      </w:r>
    </w:p>
    <w:p w14:paraId="2422F1A1" w14:textId="6D612FA5" w:rsidR="00502632" w:rsidRDefault="00526A1B" w:rsidP="00502632">
      <w:r>
        <w:t>A bevezetés praktikus zárása egy olyan alfejezet, ami a dolgozat további szerkezetét ismerteti.</w:t>
      </w:r>
    </w:p>
    <w:p w14:paraId="446DAF19" w14:textId="2BD3D183" w:rsidR="006034C7" w:rsidRDefault="006034C7" w:rsidP="006034C7">
      <w:pPr>
        <w:pStyle w:val="Cmsor3"/>
      </w:pPr>
      <w:bookmarkStart w:id="31" w:name="_Toc433184105"/>
      <w:r>
        <w:lastRenderedPageBreak/>
        <w:t>Irodalomkutatás, technológiák, hasonló alkotások bemutatása</w:t>
      </w:r>
      <w:bookmarkEnd w:id="31"/>
    </w:p>
    <w:p w14:paraId="781957CB" w14:textId="051AC42C" w:rsidR="006034C7" w:rsidRDefault="007B5CF7" w:rsidP="006034C7">
      <w:r>
        <w:t xml:space="preserve">A fejezet terjedelme szakdolgozat esetében kb. 5-10, diplomaterv esetében 7-13 oldal. </w:t>
      </w:r>
      <w:r w:rsidR="006034C7">
        <w:t xml:space="preserve">Ennek a </w:t>
      </w:r>
      <w:r>
        <w:t xml:space="preserve">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w:t>
      </w:r>
      <w:proofErr w:type="spellStart"/>
      <w:r>
        <w:t>jQuery</w:t>
      </w:r>
      <w:proofErr w:type="spellEnd"/>
      <w:r>
        <w:t xml:space="preserve"> technológiát.</w:t>
      </w:r>
    </w:p>
    <w:p w14:paraId="405B2EAF" w14:textId="6291619E" w:rsidR="007B5CF7" w:rsidRDefault="007B5CF7" w:rsidP="006034C7">
      <w:r>
        <w:t>Amennyiben úgy döntesz, hogy egy klasszikus feladatot (pl. egy interaktív útikönyv alkalmazás készítése) valósítasz meg, feltétlenül érdemes kitérned arra, miként álltak ehhez hozzá mások, s bemutatni 2-3 a területen népszerű alkalmazást, kiemelve azokat az ötleteket, amiket esetleg átvettél belőlük.</w:t>
      </w:r>
    </w:p>
    <w:p w14:paraId="7E5AD791" w14:textId="24728D2F" w:rsidR="007B5CF7" w:rsidRDefault="007B5CF7" w:rsidP="007B5CF7">
      <w:pPr>
        <w:pStyle w:val="Cmsor3"/>
      </w:pPr>
      <w:bookmarkStart w:id="32" w:name="_Toc433184106"/>
      <w:r w:rsidRPr="007B5CF7">
        <w:t>A feladatkiírás pontosítása és részletes elemzése</w:t>
      </w:r>
      <w:bookmarkEnd w:id="32"/>
    </w:p>
    <w:p w14:paraId="599EFC92" w14:textId="55DF9EB8" w:rsidR="007B5CF7" w:rsidRDefault="007B5CF7" w:rsidP="007B5CF7">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architektúrája amit </w:t>
      </w:r>
      <w:r w:rsidR="00E03AC2">
        <w:t xml:space="preserve">terveztél, milyen használati esetek (nem </w:t>
      </w:r>
      <w:proofErr w:type="spellStart"/>
      <w:r w:rsidR="00E03AC2">
        <w:t>use</w:t>
      </w:r>
      <w:proofErr w:type="spellEnd"/>
      <w:r w:rsidR="00E03AC2">
        <w:t>-</w:t>
      </w:r>
      <w:proofErr w:type="spellStart"/>
      <w:r w:rsidR="00E03AC2">
        <w:t>case</w:t>
      </w:r>
      <w:proofErr w:type="spellEnd"/>
      <w:r w:rsidR="00E03AC2">
        <w:t xml:space="preserve">-ek, lásd. </w:t>
      </w:r>
      <w:r w:rsidR="00E03AC2">
        <w:fldChar w:fldCharType="begin"/>
      </w:r>
      <w:r w:rsidR="00E03AC2">
        <w:instrText xml:space="preserve"> REF _Ref433104042 \r \h </w:instrText>
      </w:r>
      <w:r w:rsidR="00E03AC2">
        <w:fldChar w:fldCharType="separate"/>
      </w:r>
      <w:r w:rsidR="003E2ECB">
        <w:t>3.6.3</w:t>
      </w:r>
      <w:r w:rsidR="00E03AC2">
        <w:fldChar w:fldCharType="end"/>
      </w:r>
      <w:r w:rsidR="00E03AC2">
        <w:t>) vannak, s esetleg itt kaphat helyet az adatbázis séma tervezete is. Ez a fejezet viszonylag közel van a „nagykönyv” szerinti követelményspecifikációhoz.</w:t>
      </w:r>
    </w:p>
    <w:p w14:paraId="7ED8EB2E" w14:textId="45BC6332" w:rsidR="00E03AC2" w:rsidRDefault="00E03AC2" w:rsidP="00E03AC2">
      <w:pPr>
        <w:pStyle w:val="Cmsor3"/>
      </w:pPr>
      <w:bookmarkStart w:id="33" w:name="_Toc433184107"/>
      <w:r>
        <w:t>Önálló munka bemutatása</w:t>
      </w:r>
      <w:bookmarkEnd w:id="33"/>
    </w:p>
    <w:p w14:paraId="67363C1E" w14:textId="3B5DD117" w:rsidR="00E03AC2" w:rsidRDefault="00E03AC2" w:rsidP="00E03AC2">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4FEC67FA" w14:textId="022EF40E" w:rsidR="00E03AC2" w:rsidRDefault="00E03AC2" w:rsidP="00E03AC2">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5427492C" w14:textId="5A3F9573" w:rsidR="00E03AC2" w:rsidRDefault="002D6BCD" w:rsidP="00E03AC2">
      <w:r>
        <w:lastRenderedPageBreak/>
        <w:t xml:space="preserve">Képzeld el, hogy egy barátodnak kell bemutatnod, a szoftvert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54554C32" w14:textId="5B283570" w:rsidR="002D6BCD" w:rsidRDefault="002D6BCD" w:rsidP="00E03AC2">
      <w:r>
        <w:t>Rossz példa:</w:t>
      </w:r>
    </w:p>
    <w:p w14:paraId="6758F7D3" w14:textId="34CAD256" w:rsidR="002D6BCD" w:rsidRPr="002D6BCD" w:rsidRDefault="002D6BCD" w:rsidP="00E03AC2">
      <w:pPr>
        <w:rPr>
          <w:i/>
        </w:rPr>
      </w:pPr>
      <w:r w:rsidRPr="002D6BCD">
        <w:rPr>
          <w:i/>
        </w:rPr>
        <w:t xml:space="preserve">A </w:t>
      </w:r>
      <w:proofErr w:type="spellStart"/>
      <w:r w:rsidRPr="002D6BCD">
        <w:rPr>
          <w:i/>
        </w:rPr>
        <w:t>WordProcessor</w:t>
      </w:r>
      <w:proofErr w:type="spellEnd"/>
      <w:r w:rsidRPr="002D6BCD">
        <w:rPr>
          <w:i/>
        </w:rPr>
        <w:t xml:space="preserve"> osztály a következő funkciókat valósítja meg:</w:t>
      </w:r>
    </w:p>
    <w:p w14:paraId="2A91C1F6" w14:textId="5E1B28E5" w:rsidR="002D6BCD" w:rsidRPr="002D6BCD" w:rsidRDefault="002D6BCD" w:rsidP="002D6BCD">
      <w:pPr>
        <w:pStyle w:val="Listaszerbekezds"/>
        <w:numPr>
          <w:ilvl w:val="0"/>
          <w:numId w:val="27"/>
        </w:numPr>
        <w:rPr>
          <w:i/>
        </w:rPr>
      </w:pPr>
      <w:proofErr w:type="spellStart"/>
      <w:r w:rsidRPr="002D6BCD">
        <w:rPr>
          <w:b/>
          <w:i/>
        </w:rPr>
        <w:t>AddWord</w:t>
      </w:r>
      <w:proofErr w:type="spellEnd"/>
      <w:r w:rsidRPr="002D6BCD">
        <w:rPr>
          <w:i/>
        </w:rPr>
        <w:t>: felvesz egy új szót</w:t>
      </w:r>
    </w:p>
    <w:p w14:paraId="095A0915" w14:textId="4319AF54" w:rsidR="002D6BCD" w:rsidRPr="002D6BCD" w:rsidRDefault="002D6BCD" w:rsidP="002D6BCD">
      <w:pPr>
        <w:pStyle w:val="Listaszerbekezds"/>
        <w:numPr>
          <w:ilvl w:val="0"/>
          <w:numId w:val="27"/>
        </w:numPr>
        <w:rPr>
          <w:i/>
        </w:rPr>
      </w:pPr>
      <w:proofErr w:type="spellStart"/>
      <w:r w:rsidRPr="002D6BCD">
        <w:rPr>
          <w:b/>
          <w:i/>
        </w:rPr>
        <w:t>RemoveWord</w:t>
      </w:r>
      <w:proofErr w:type="spellEnd"/>
      <w:r w:rsidRPr="002D6BCD">
        <w:rPr>
          <w:i/>
        </w:rPr>
        <w:t>: törli a megadott szót</w:t>
      </w:r>
    </w:p>
    <w:p w14:paraId="52FCB0DB" w14:textId="71724A87" w:rsidR="002D6BCD" w:rsidRPr="002D6BCD" w:rsidRDefault="002D6BCD" w:rsidP="002D6BCD">
      <w:pPr>
        <w:pStyle w:val="Listaszerbekezds"/>
        <w:numPr>
          <w:ilvl w:val="0"/>
          <w:numId w:val="27"/>
        </w:numPr>
        <w:rPr>
          <w:i/>
        </w:rPr>
      </w:pPr>
      <w:proofErr w:type="spellStart"/>
      <w:r w:rsidRPr="002D6BCD">
        <w:rPr>
          <w:b/>
          <w:i/>
        </w:rPr>
        <w:t>ChangeWord</w:t>
      </w:r>
      <w:proofErr w:type="spellEnd"/>
      <w:r w:rsidRPr="002D6BCD">
        <w:rPr>
          <w:i/>
        </w:rPr>
        <w:t>: megváltoztatja a kijelölt szót</w:t>
      </w:r>
    </w:p>
    <w:p w14:paraId="70EDE4E0" w14:textId="48A1FF46" w:rsidR="002D6BCD" w:rsidRPr="002D6BCD" w:rsidRDefault="002D6BCD" w:rsidP="002D6BCD">
      <w:pPr>
        <w:pStyle w:val="Listaszerbekezds"/>
        <w:numPr>
          <w:ilvl w:val="0"/>
          <w:numId w:val="27"/>
        </w:numPr>
        <w:rPr>
          <w:i/>
        </w:rPr>
      </w:pPr>
      <w:proofErr w:type="spellStart"/>
      <w:r w:rsidRPr="002D6BCD">
        <w:rPr>
          <w:b/>
          <w:i/>
        </w:rPr>
        <w:t>CreateDocument</w:t>
      </w:r>
      <w:proofErr w:type="spellEnd"/>
      <w:r w:rsidRPr="002D6BCD">
        <w:rPr>
          <w:i/>
        </w:rPr>
        <w:t>: létrehoz egy új dokumentumot.</w:t>
      </w:r>
    </w:p>
    <w:p w14:paraId="3F5C736F" w14:textId="3B0F6AF6" w:rsidR="002D6BCD" w:rsidRDefault="002D6BCD" w:rsidP="002D6BCD">
      <w:r>
        <w:t>Ugyanez helyesen:</w:t>
      </w:r>
    </w:p>
    <w:p w14:paraId="31162ED5" w14:textId="793667B1" w:rsidR="002D6BCD" w:rsidRPr="002D6BCD" w:rsidRDefault="002D6BCD" w:rsidP="002D6BCD">
      <w:pPr>
        <w:rPr>
          <w:i/>
        </w:rPr>
      </w:pPr>
      <w:r w:rsidRPr="002D6BCD">
        <w:rPr>
          <w:i/>
        </w:rPr>
        <w:t xml:space="preserve">Megoldásomban a szavak kezelését a </w:t>
      </w:r>
      <w:proofErr w:type="spellStart"/>
      <w:r w:rsidRPr="002D6BCD">
        <w:rPr>
          <w:rFonts w:asciiTheme="minorHAnsi" w:hAnsiTheme="minorHAnsi"/>
        </w:rPr>
        <w:t>WordProcessor</w:t>
      </w:r>
      <w:proofErr w:type="spellEnd"/>
      <w:r w:rsidRPr="002D6BCD">
        <w:rPr>
          <w:i/>
        </w:rPr>
        <w:t xml:space="preserve"> osztály végzi. Első használatkor a </w:t>
      </w:r>
      <w:proofErr w:type="spellStart"/>
      <w:r w:rsidRPr="002D6BCD">
        <w:rPr>
          <w:rFonts w:asciiTheme="minorHAnsi" w:hAnsiTheme="minorHAnsi"/>
        </w:rPr>
        <w:t>CreateDocument</w:t>
      </w:r>
      <w:proofErr w:type="spellEnd"/>
      <w:r w:rsidRPr="002D6BCD">
        <w:rPr>
          <w:i/>
        </w:rPr>
        <w:t xml:space="preserve"> függvényével tudunk egy új dokumentumot létrehozni, majd különböző függvényekkel manipulálni annak tartalmát.</w:t>
      </w:r>
    </w:p>
    <w:p w14:paraId="24DC8EFB" w14:textId="2E01B1AB" w:rsidR="002D6BCD" w:rsidRDefault="002D6BCD" w:rsidP="002D6BCD">
      <w:r>
        <w:t xml:space="preserve">A fenti példából az is látszik, hogy a programozási elemek (osztálynevek, függvények) elkülönítését hogyan segítheti egy megkülönböztető betűtípus/formázás (következetes!) használata. </w:t>
      </w:r>
    </w:p>
    <w:p w14:paraId="1209AB51" w14:textId="335C5336" w:rsidR="002D6BCD" w:rsidRDefault="00D82885" w:rsidP="00D82885">
      <w:pPr>
        <w:pStyle w:val="Cmsor3"/>
      </w:pPr>
      <w:bookmarkStart w:id="34" w:name="_Toc433184108"/>
      <w:r>
        <w:t>Önálló munka értékelése, mérések, eredmények bemutatása</w:t>
      </w:r>
      <w:bookmarkEnd w:id="34"/>
    </w:p>
    <w:p w14:paraId="5DEA8C12" w14:textId="4ABC4840" w:rsidR="00D82885" w:rsidRDefault="00D82885" w:rsidP="00D82885">
      <w:r>
        <w:t xml:space="preserve">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w:t>
      </w:r>
      <w:proofErr w:type="spellStart"/>
      <w:r>
        <w:t>Store-ba</w:t>
      </w:r>
      <w:proofErr w:type="spellEnd"/>
      <w:r>
        <w:t xml:space="preserve">, elkezdték-e élesben használni, mik vele a tapasztalatok? Előfordulhat az is, hogy nincs külön mondanivalód ezekről, vagy ezeket </w:t>
      </w:r>
      <w:r>
        <w:lastRenderedPageBreak/>
        <w:t>logikusabb elmondani az előző fejezetben. Ilyen esetekben ez és az előző fejezet összevonható és összemosható egymással.</w:t>
      </w:r>
    </w:p>
    <w:p w14:paraId="342C9199" w14:textId="2CDA65F6" w:rsidR="00D82885" w:rsidRDefault="00D82885" w:rsidP="00D82885">
      <w:pPr>
        <w:pStyle w:val="Cmsor3"/>
      </w:pPr>
      <w:bookmarkStart w:id="35" w:name="_Toc433184109"/>
      <w:r>
        <w:t>Összefoglaló</w:t>
      </w:r>
      <w:bookmarkEnd w:id="35"/>
    </w:p>
    <w:p w14:paraId="51865DDE" w14:textId="0CD1C3AA" w:rsidR="00D82885" w:rsidRDefault="003B77D0" w:rsidP="00D82885">
      <w:r>
        <w:t>Dolgozattípustól függetlenül 1 oldalban foglald össze az eredményeidet. E/1-ben és múlt időben. Megterveztem, megvalósítottam, eldöntöttem, leteszteltem… stb.</w:t>
      </w:r>
    </w:p>
    <w:p w14:paraId="2CB9130A" w14:textId="575F06B8" w:rsidR="003B77D0" w:rsidRDefault="003B77D0" w:rsidP="00D82885">
      <w:r>
        <w:t xml:space="preserve">Itt kaphatnak helyet további </w:t>
      </w:r>
      <w:proofErr w:type="spellStart"/>
      <w:r>
        <w:t>max</w:t>
      </w:r>
      <w:proofErr w:type="spellEnd"/>
      <w:r>
        <w:t xml:space="preserve"> 1 oldalban a továbbfejlesztési lehetőségek. Milyen hiányosságait látod a rendszernek, illetve milyen lehetőségeket látsz a továbbfejlesztésére?</w:t>
      </w:r>
    </w:p>
    <w:p w14:paraId="0F67AB29" w14:textId="174F63C3" w:rsidR="003B77D0" w:rsidRDefault="003B77D0" w:rsidP="00D82885">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5BB2E470" w14:textId="78F28A28" w:rsidR="003B77D0" w:rsidRDefault="003B77D0" w:rsidP="003B77D0">
      <w:pPr>
        <w:pStyle w:val="Cmsor3"/>
      </w:pPr>
      <w:bookmarkStart w:id="36" w:name="_Toc433184110"/>
      <w:r>
        <w:t>Köszönetnyilvánítások</w:t>
      </w:r>
      <w:bookmarkEnd w:id="36"/>
    </w:p>
    <w:p w14:paraId="0BAB08D6" w14:textId="1E4D24D2" w:rsidR="003B77D0" w:rsidRDefault="003B77D0" w:rsidP="003B77D0">
      <w:r>
        <w:t xml:space="preserve">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 </w:t>
      </w:r>
    </w:p>
    <w:p w14:paraId="108A4311" w14:textId="233B8E30" w:rsidR="003B77D0" w:rsidRDefault="003B77D0" w:rsidP="003B77D0">
      <w:pPr>
        <w:pStyle w:val="Cmsor3"/>
      </w:pPr>
      <w:bookmarkStart w:id="37" w:name="_Toc433184111"/>
      <w:r>
        <w:t>Részletes és pontos irodalomjegyzék</w:t>
      </w:r>
      <w:bookmarkEnd w:id="37"/>
    </w:p>
    <w:p w14:paraId="3ECA84F4" w14:textId="42AD190B" w:rsidR="003B77D0" w:rsidRDefault="003B77D0" w:rsidP="003B77D0">
      <w:r>
        <w:t xml:space="preserve">Ezt a Word generálja neked. Részletek a </w:t>
      </w:r>
      <w:r>
        <w:fldChar w:fldCharType="begin"/>
      </w:r>
      <w:r>
        <w:instrText xml:space="preserve"> REF _Ref433106519 \r \h </w:instrText>
      </w:r>
      <w:r>
        <w:fldChar w:fldCharType="separate"/>
      </w:r>
      <w:r w:rsidR="003E2ECB">
        <w:t>3.9</w:t>
      </w:r>
      <w:r>
        <w:fldChar w:fldCharType="end"/>
      </w:r>
      <w:r>
        <w:t>. fejezetben.</w:t>
      </w:r>
    </w:p>
    <w:p w14:paraId="5FCD9B4E" w14:textId="435122C0" w:rsidR="00843159" w:rsidRDefault="00843159" w:rsidP="003B77D0">
      <w:pPr>
        <w:pStyle w:val="Cmsor3"/>
      </w:pPr>
      <w:bookmarkStart w:id="38" w:name="_Toc433184112"/>
      <w:r>
        <w:t>Ábrajegyzék, táblázatjegyzék</w:t>
      </w:r>
      <w:bookmarkEnd w:id="38"/>
    </w:p>
    <w:p w14:paraId="6DCBED07" w14:textId="68D6A218" w:rsidR="00843159" w:rsidRPr="00843159" w:rsidRDefault="009B2EED" w:rsidP="00843159">
      <w:proofErr w:type="spellStart"/>
      <w:r>
        <w:t>Nein</w:t>
      </w:r>
      <w:proofErr w:type="spellEnd"/>
      <w:r>
        <w:t xml:space="preserve">, </w:t>
      </w:r>
      <w:proofErr w:type="spellStart"/>
      <w:r>
        <w:t>nein</w:t>
      </w:r>
      <w:proofErr w:type="spellEnd"/>
      <w:r>
        <w:t xml:space="preserve">, </w:t>
      </w:r>
      <w:proofErr w:type="spellStart"/>
      <w:r>
        <w:t>nein</w:t>
      </w:r>
      <w:proofErr w:type="spellEnd"/>
      <w:r>
        <w:t>!</w:t>
      </w:r>
      <w:r w:rsidR="00843159">
        <w:t xml:space="preserve"> Hacsak nem állsz szánalmasan rosszul az oldalszámmal, akkor ilyenekre nincs szükséged.</w:t>
      </w:r>
    </w:p>
    <w:p w14:paraId="05A69570" w14:textId="62BFA661" w:rsidR="003B77D0" w:rsidRDefault="003B77D0" w:rsidP="003B77D0">
      <w:pPr>
        <w:pStyle w:val="Cmsor3"/>
      </w:pPr>
      <w:bookmarkStart w:id="39" w:name="_Toc433184113"/>
      <w:r>
        <w:t>Függelék</w:t>
      </w:r>
      <w:bookmarkEnd w:id="39"/>
    </w:p>
    <w:p w14:paraId="6D5EB605" w14:textId="36BE2C87" w:rsidR="003B77D0" w:rsidRPr="003B77D0" w:rsidRDefault="003B77D0" w:rsidP="003B77D0">
      <w:r>
        <w:t xml:space="preserve">A függelékek </w:t>
      </w:r>
      <w:r w:rsidR="00843159">
        <w:t xml:space="preserve">a törzstartalmon kívüli kiegészítések a dolgozathoz. Ide kerülhetnek a nagyobb ábrák, hosszabb példakódok, vagy részletes algoritmus bemutatások, amelyek </w:t>
      </w:r>
      <w:r w:rsidR="00843159">
        <w:lastRenderedPageBreak/>
        <w:t>csak lazábban kapcsolódnak a témához, ezért a dolgozatod törzsében nem mutattad be részletesen. A függelék nem kötelező tartalmi elem, sok esetben teljesen elhagyható.</w:t>
      </w:r>
    </w:p>
    <w:p w14:paraId="52E7E429" w14:textId="2528EC23" w:rsidR="00203E00" w:rsidRDefault="00203E00" w:rsidP="00203E00">
      <w:pPr>
        <w:pStyle w:val="Cmsor2"/>
      </w:pPr>
      <w:bookmarkStart w:id="40" w:name="_Toc433184114"/>
      <w:r>
        <w:t>Egyéb tartalmi elemek</w:t>
      </w:r>
      <w:bookmarkEnd w:id="40"/>
    </w:p>
    <w:p w14:paraId="52E2ED83" w14:textId="57AC1E34" w:rsidR="006034C7" w:rsidRDefault="006034C7" w:rsidP="00203E00">
      <w:pPr>
        <w:pStyle w:val="Cmsor3"/>
      </w:pPr>
      <w:bookmarkStart w:id="41" w:name="_Toc433184115"/>
      <w:r>
        <w:t>Stílus</w:t>
      </w:r>
      <w:bookmarkEnd w:id="41"/>
    </w:p>
    <w:p w14:paraId="28B9F64C" w14:textId="0940C690" w:rsidR="00E03AC2" w:rsidRPr="00E03AC2" w:rsidRDefault="00E03AC2" w:rsidP="00E03AC2">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w:t>
      </w:r>
      <w:r w:rsidR="00153800">
        <w:t xml:space="preserve"> Ugyanakkor</w:t>
      </w:r>
      <w:r>
        <w:t xml:space="preserve"> </w:t>
      </w:r>
      <w:r w:rsidR="00153800">
        <w:t>k</w:t>
      </w:r>
      <w:r>
        <w:t>erüld a szoftverspecifikációk száraz stílusát, az értelmetlen felsorolásokat, s próbáld inkább (az objektivitás megtartása mellett) elbeszélő stílusban bemutatni a munkádat.</w:t>
      </w:r>
    </w:p>
    <w:p w14:paraId="66BEA8CF" w14:textId="43EECF80" w:rsidR="006034C7" w:rsidRDefault="006034C7" w:rsidP="006034C7">
      <w:pPr>
        <w:pStyle w:val="Cmsor3"/>
      </w:pPr>
      <w:bookmarkStart w:id="42" w:name="_Toc433184116"/>
      <w:r>
        <w:t>E/1</w:t>
      </w:r>
      <w:bookmarkEnd w:id="42"/>
    </w:p>
    <w:p w14:paraId="3B9B48E7" w14:textId="33E505DA" w:rsidR="006034C7" w:rsidRPr="006034C7" w:rsidRDefault="006034C7" w:rsidP="006034C7">
      <w:r>
        <w:t xml:space="preserve">A bíráló számára lényeges, hogy határozottan szét tudja választani az önálló munkádat mások munkájától. Ezért rendkívül fontos, hogy következetesen és sűrűn alkalmazd az egyes szám, első személyű mondatokat és kerüld a passzív </w:t>
      </w:r>
      <w:r w:rsidR="007B5CF7">
        <w:t xml:space="preserve">mondatok </w:t>
      </w:r>
      <w:r>
        <w:t>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DF7BC21" w14:textId="13F9076C" w:rsidR="00203E00" w:rsidRDefault="00203E00" w:rsidP="00203E00">
      <w:pPr>
        <w:pStyle w:val="Cmsor3"/>
      </w:pPr>
      <w:bookmarkStart w:id="43" w:name="_Toc433184117"/>
      <w:r>
        <w:t>Rövidítések</w:t>
      </w:r>
      <w:bookmarkEnd w:id="43"/>
    </w:p>
    <w:p w14:paraId="0C25FB1A" w14:textId="77777777" w:rsidR="00203E00" w:rsidRDefault="00203E00" w:rsidP="00203E00">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539E6E02" w14:textId="10C1FB2D" w:rsidR="00203E00" w:rsidRPr="00203E00" w:rsidRDefault="00203E00" w:rsidP="00203E00">
      <w:r w:rsidRPr="00203E00">
        <w:t>Nézd meg a lenti példát! Figyeld meg azt is, hogy forrásként magát a szabványt, és nem a Wikipedia oldalt adtam meg.</w:t>
      </w:r>
    </w:p>
    <w:p w14:paraId="5F1657A1" w14:textId="4DA9E28C" w:rsidR="00203E00" w:rsidRPr="00203E00" w:rsidRDefault="00203E00" w:rsidP="00203E00">
      <w:r w:rsidRPr="00203E00">
        <w:t>Rossz: A weboldalt HTML-ben írtam le.</w:t>
      </w:r>
    </w:p>
    <w:p w14:paraId="069CEFD8" w14:textId="67513FC2" w:rsidR="00203E00" w:rsidRPr="00203E00" w:rsidRDefault="00203E00" w:rsidP="00203E00">
      <w:r w:rsidRPr="00203E00">
        <w:t xml:space="preserve">Jó: A weboldal leírására </w:t>
      </w:r>
      <w:proofErr w:type="spellStart"/>
      <w:r w:rsidRPr="00203E00">
        <w:t>HyperText</w:t>
      </w:r>
      <w:proofErr w:type="spellEnd"/>
      <w:r w:rsidRPr="00203E00">
        <w:t xml:space="preserve"> </w:t>
      </w:r>
      <w:proofErr w:type="spellStart"/>
      <w:r w:rsidRPr="00203E00">
        <w:t>Markup</w:t>
      </w:r>
      <w:proofErr w:type="spellEnd"/>
      <w:r w:rsidRPr="00203E00">
        <w:t xml:space="preserve"> </w:t>
      </w:r>
      <w:proofErr w:type="spellStart"/>
      <w:r w:rsidRPr="00203E00">
        <w:t>Language</w:t>
      </w:r>
      <w:proofErr w:type="spellEnd"/>
      <w:r w:rsidRPr="00203E00">
        <w:t xml:space="preserve">-t (HTML) használtam </w:t>
      </w:r>
      <w:sdt>
        <w:sdtPr>
          <w:id w:val="397634055"/>
          <w:citation/>
        </w:sdtPr>
        <w:sdtEndPr/>
        <w:sdtContent>
          <w:r w:rsidRPr="00203E00">
            <w:fldChar w:fldCharType="begin"/>
          </w:r>
          <w:r w:rsidRPr="00203E00">
            <w:instrText xml:space="preserve"> CITATION W3C15 \l 1038 </w:instrText>
          </w:r>
          <w:r w:rsidRPr="00203E00">
            <w:fldChar w:fldCharType="separate"/>
          </w:r>
          <w:r w:rsidR="003E2ECB">
            <w:rPr>
              <w:noProof/>
            </w:rPr>
            <w:t>[2]</w:t>
          </w:r>
          <w:r w:rsidRPr="00203E00">
            <w:fldChar w:fldCharType="end"/>
          </w:r>
        </w:sdtContent>
      </w:sdt>
      <w:r w:rsidRPr="00203E00">
        <w:t>.</w:t>
      </w:r>
    </w:p>
    <w:p w14:paraId="6F9CC857" w14:textId="6CBE9A34" w:rsidR="00203E00" w:rsidRPr="00203E00" w:rsidRDefault="00203E00" w:rsidP="00203E00">
      <w:pPr>
        <w:pStyle w:val="Cmsor3"/>
      </w:pPr>
      <w:bookmarkStart w:id="44" w:name="_Ref433103059"/>
      <w:bookmarkStart w:id="45" w:name="_Toc433184118"/>
      <w:r w:rsidRPr="00203E00">
        <w:lastRenderedPageBreak/>
        <w:t>Technológia megválasztása</w:t>
      </w:r>
      <w:bookmarkEnd w:id="44"/>
      <w:bookmarkEnd w:id="45"/>
    </w:p>
    <w:p w14:paraId="188348C7" w14:textId="11A75396" w:rsidR="00203E00" w:rsidRDefault="00203E00" w:rsidP="00203E00">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6D3E223E" w14:textId="69DF0BC3" w:rsidR="00203E00" w:rsidRDefault="00203E00" w:rsidP="00203E00">
      <w:r>
        <w:t xml:space="preserve">Ha egyébként a feladatkiírás nem tett a technológiai választásra utalást, akkor sincs gond, amennyiben valamely </w:t>
      </w:r>
      <w:proofErr w:type="spellStart"/>
      <w:r>
        <w:t>mainstream</w:t>
      </w:r>
      <w:proofErr w:type="spellEnd"/>
      <w:r>
        <w:t xml:space="preserve"> technológiára esik a választásod, valószínűleg nincs szükség magyarázkodásra</w:t>
      </w:r>
      <w:r w:rsidR="006034C7">
        <w:t xml:space="preserve"> (a .NET VS Java példa ebbe a kategóriába esik)</w:t>
      </w:r>
      <w:r>
        <w:t>.</w:t>
      </w:r>
    </w:p>
    <w:p w14:paraId="5E12FBFA" w14:textId="5291645B" w:rsidR="00203E00" w:rsidRDefault="00203E00" w:rsidP="00203E00">
      <w:r>
        <w:t>Amennyiben egy feladat megvalósítására többféle, különböző előnyökkel és hátrányokkal járó technológia áll rendelkezésedre</w:t>
      </w:r>
      <w:r w:rsidR="006034C7">
        <w:t xml:space="preserve"> (pl. </w:t>
      </w:r>
      <w:proofErr w:type="spellStart"/>
      <w:r w:rsidR="006034C7">
        <w:t>WinForms</w:t>
      </w:r>
      <w:proofErr w:type="spellEnd"/>
      <w:r w:rsidR="006034C7">
        <w:t xml:space="preserve"> VS WPF) és nem a nyilvánvalóan korszerűbbet választod (pl. </w:t>
      </w:r>
      <w:proofErr w:type="spellStart"/>
      <w:r w:rsidR="006034C7">
        <w:t>WinForms</w:t>
      </w:r>
      <w:proofErr w:type="spellEnd"/>
      <w:r w:rsidR="006034C7">
        <w:t>-ban akarsz megoldani egy feladatot) akkor mindenképpen szükséges, hogy ezt indokold is (pl. a banki környezetben ahol dolgozom ez jelenleg a támogatott fejlesztési nyelv).</w:t>
      </w:r>
    </w:p>
    <w:p w14:paraId="029D97DB" w14:textId="174233DC" w:rsidR="00502632" w:rsidRPr="00203E00" w:rsidRDefault="006034C7" w:rsidP="00502632">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D31A62D" w14:textId="77777777" w:rsidR="00502632" w:rsidRPr="00463BC0" w:rsidRDefault="00502632" w:rsidP="00463BC0"/>
    <w:p w14:paraId="6D10D25C" w14:textId="5AE4D5AB" w:rsidR="008A3762" w:rsidRPr="008A3762" w:rsidRDefault="008A3762" w:rsidP="008A3762"/>
    <w:p w14:paraId="288A7EBD" w14:textId="32969679" w:rsidR="002841F9" w:rsidRDefault="002841F9" w:rsidP="005334AD">
      <w:pPr>
        <w:pStyle w:val="Cmsor1"/>
      </w:pPr>
      <w:bookmarkStart w:id="46" w:name="_Ref433098485"/>
      <w:bookmarkStart w:id="47" w:name="_Toc433184119"/>
      <w:r>
        <w:lastRenderedPageBreak/>
        <w:t>Formázási tudnivalók</w:t>
      </w:r>
      <w:bookmarkEnd w:id="23"/>
      <w:bookmarkEnd w:id="46"/>
      <w:bookmarkEnd w:id="47"/>
    </w:p>
    <w:p w14:paraId="642CD127" w14:textId="77777777" w:rsidR="00502A30" w:rsidRDefault="00756D62" w:rsidP="00502A30">
      <w:r>
        <w:t>Ez a fejezet összeszedi azokat a nélkülözhetetlen elemeket, amelyeket a dolgozat készítése során használnod kell a Word eszköztárából. Feltétlenül olvasd egyszer végig, hátha akad köztük újdonság.</w:t>
      </w:r>
    </w:p>
    <w:p w14:paraId="7ED8AFFA" w14:textId="2E295F18" w:rsidR="000F3EA7" w:rsidRDefault="000F3EA7" w:rsidP="000F3EA7">
      <w:pPr>
        <w:pStyle w:val="Cmsor2"/>
      </w:pPr>
      <w:bookmarkStart w:id="48" w:name="_Toc433184120"/>
      <w:r>
        <w:t>Általános tudnivalók</w:t>
      </w:r>
      <w:bookmarkEnd w:id="48"/>
    </w:p>
    <w:p w14:paraId="6C83040C" w14:textId="77777777" w:rsidR="000F3EA7" w:rsidRDefault="000F3EA7" w:rsidP="000F3EA7">
      <w:r>
        <w:t>A diplomaterv szabványos méretű A4-es lapokra kerüljön. Az oldalak tükörmargóval készüljenek (mindenhol 2.5cm, baloldalon 1cm-es kötéssel). Az alapértelmezett betűkészlet a 12 pontos Times New Roman, másfeles sorközzel.</w:t>
      </w:r>
    </w:p>
    <w:p w14:paraId="793F28A8" w14:textId="77777777" w:rsidR="000F3EA7" w:rsidRDefault="000F3EA7" w:rsidP="000F3EA7">
      <w:r>
        <w:t>Minden oldalon - az első négy szerkezeti elem kivételével - szerepelnie kell az oldalszámnak.</w:t>
      </w:r>
    </w:p>
    <w:p w14:paraId="4CDA9AE4" w14:textId="5A0D9C46" w:rsidR="000F3EA7" w:rsidRDefault="000F3EA7" w:rsidP="000F3EA7">
      <w:r>
        <w:t xml:space="preserve">A fejezeteket decimális beosztással kell ellátni. Az ábrákat a megfelelő helyre be kell illeszteni, fejezetenként decimális számmal és kifejező címmel kell ellátni. </w:t>
      </w:r>
    </w:p>
    <w:p w14:paraId="555313A0" w14:textId="77777777" w:rsidR="000F3EA7" w:rsidRDefault="000F3EA7" w:rsidP="000F3EA7">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6E595095" w14:textId="0D15533B" w:rsidR="000F3EA7" w:rsidRDefault="000F3EA7" w:rsidP="000F3EA7">
      <w:r>
        <w:t>Ez a sablon ú</w:t>
      </w:r>
      <w:r w:rsidR="009B2EED">
        <w:t>gy van kialakítva, hogy a fenti előírásokat eleve kikényszerítse, így általában külön nem kell foglalkoznod velük.</w:t>
      </w:r>
    </w:p>
    <w:p w14:paraId="2660C3B9" w14:textId="6F24B5A4" w:rsidR="00756D62" w:rsidRDefault="00756D62" w:rsidP="000F3EA7">
      <w:pPr>
        <w:pStyle w:val="Cmsor2"/>
      </w:pPr>
      <w:bookmarkStart w:id="49" w:name="_Toc433184121"/>
      <w:r>
        <w:t>Stílusok</w:t>
      </w:r>
      <w:bookmarkEnd w:id="49"/>
    </w:p>
    <w:p w14:paraId="69416207" w14:textId="77777777" w:rsidR="00756D62" w:rsidRDefault="00756D62" w:rsidP="00756D62">
      <w:r>
        <w:t>A Word szövegek egységességét stílusok segítéségével lehet a legegyszerűbben garantálni. Azt javaslom, rögzítsd ki a stílus eszköztárt jobb oldalra, így folyamatosan nyomon követheted, hogy milyen stílussal dolgozol, illetve a stílusok közti váltást is sokszor kényelmesebb itt kezelni, mint a fenti eszköztáron.</w:t>
      </w:r>
    </w:p>
    <w:p w14:paraId="0C5A8DDF" w14:textId="77777777" w:rsidR="00756D62" w:rsidRDefault="00756D62" w:rsidP="00756D62">
      <w:pPr>
        <w:pStyle w:val="Kp"/>
      </w:pPr>
      <w:r>
        <w:rPr>
          <w:noProof/>
          <w:lang w:eastAsia="hu-HU"/>
        </w:rPr>
        <w:lastRenderedPageBreak/>
        <w:drawing>
          <wp:inline distT="0" distB="0" distL="0" distR="0" wp14:anchorId="27CE4E3A" wp14:editId="309BD2F9">
            <wp:extent cx="1521562" cy="1255267"/>
            <wp:effectExtent l="190500" t="190500" r="193040" b="1930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09016A00" w14:textId="77777777" w:rsidR="00756D62" w:rsidRPr="00756D62" w:rsidRDefault="00756D62" w:rsidP="00491D1C">
      <w:pPr>
        <w:pStyle w:val="Kpalrs"/>
      </w:pPr>
      <w:fldSimple w:instr=" SEQ ábra \* ARABIC ">
        <w:r w:rsidR="003E2ECB">
          <w:rPr>
            <w:noProof/>
          </w:rPr>
          <w:t>1</w:t>
        </w:r>
      </w:fldSimple>
      <w:r>
        <w:t>. ábra</w:t>
      </w:r>
      <w:r w:rsidR="00CC2118">
        <w:t xml:space="preserve">: </w:t>
      </w:r>
      <w:r w:rsidR="00A9757F">
        <w:t>Stílus eszköztár rögzítése</w:t>
      </w:r>
    </w:p>
    <w:p w14:paraId="164C2824" w14:textId="77777777" w:rsidR="002841F9" w:rsidRDefault="002841F9" w:rsidP="00756D62">
      <w:pPr>
        <w:pStyle w:val="Cmsor2"/>
      </w:pPr>
      <w:bookmarkStart w:id="50" w:name="_Toc332797399"/>
      <w:bookmarkStart w:id="51" w:name="_Toc433184122"/>
      <w:r>
        <w:t>Címsorok</w:t>
      </w:r>
      <w:bookmarkEnd w:id="50"/>
      <w:bookmarkEnd w:id="51"/>
    </w:p>
    <w:p w14:paraId="02ACB204" w14:textId="77777777" w:rsidR="00756D62" w:rsidRDefault="00502A30" w:rsidP="00502A30">
      <w:r>
        <w:t xml:space="preserve">A fejezetcímek esetén a </w:t>
      </w:r>
      <w:r w:rsidRPr="00D07335">
        <w:rPr>
          <w:rStyle w:val="Kiemels2"/>
        </w:rPr>
        <w:t>Címsor 1-4</w:t>
      </w:r>
      <w:r>
        <w:t xml:space="preserve"> (Heading 1-4) stílusokat használjuk.</w:t>
      </w:r>
      <w:r w:rsidR="005334AD">
        <w:t xml:space="preserve"> </w:t>
      </w:r>
      <w:r w:rsidR="00756D62">
        <w:t>Címsor 4-nél mélyebb fejezetszintre egy ilyen terjedelmű munkában ritkán van szükség, ha ez mégis felmerülne, sokszor inkább a fejezetszerkezetet érdemes átgondolni újból</w:t>
      </w:r>
    </w:p>
    <w:p w14:paraId="3635FB20" w14:textId="77777777" w:rsidR="00502A30" w:rsidRDefault="00756D62" w:rsidP="00502A30">
      <w:r>
        <w:t xml:space="preserve">Tipp: </w:t>
      </w:r>
      <w:r w:rsidR="005334AD">
        <w:t xml:space="preserve">A fejezetcímek </w:t>
      </w:r>
      <w:r>
        <w:t xml:space="preserve">aktuális szintjét gyorsan módosíthatod az alt+shift+[bal/jobb] billentyűkombinációkkal. </w:t>
      </w:r>
    </w:p>
    <w:p w14:paraId="4FEFD2E4" w14:textId="77777777" w:rsidR="00756D62" w:rsidRDefault="00756D62" w:rsidP="00756D62">
      <w:pPr>
        <w:pStyle w:val="Cmsor2"/>
      </w:pPr>
      <w:bookmarkStart w:id="52" w:name="_Toc433184123"/>
      <w:r>
        <w:t>Másolás, beillesztés</w:t>
      </w:r>
      <w:bookmarkEnd w:id="52"/>
    </w:p>
    <w:p w14:paraId="3E7A649F" w14:textId="77777777" w:rsidR="00756D62" w:rsidRDefault="00756D62" w:rsidP="00756D62">
      <w:r>
        <w:t xml:space="preserve">A </w:t>
      </w:r>
      <w:proofErr w:type="spellStart"/>
      <w:r>
        <w:t>copy-paste</w:t>
      </w:r>
      <w:proofErr w:type="spellEnd"/>
      <w:r>
        <w:t xml:space="preserve"> a szép formázás legnagyobb gyilkosa. Amennyiben a dolgozatodon belül helyezel át részleteket, és a stílusokat szépen következetesen használtad, nem nagyon ronthatsz el semmit. Ha viszont külső forrásból másolsz be szöveget, érdemes minden esetben a beillesztést formázások nélkül végezni. </w:t>
      </w:r>
      <w:r w:rsidR="00A9757F">
        <w:t>Ezt az opciót a Word mindig felkínálja, a beillesztést követően.</w:t>
      </w:r>
    </w:p>
    <w:p w14:paraId="787301E6" w14:textId="77777777" w:rsidR="00A9757F" w:rsidRDefault="00A9757F" w:rsidP="00A9757F">
      <w:pPr>
        <w:pStyle w:val="Kp"/>
      </w:pPr>
      <w:r>
        <w:rPr>
          <w:noProof/>
          <w:lang w:eastAsia="hu-HU"/>
        </w:rPr>
        <w:drawing>
          <wp:inline distT="0" distB="0" distL="0" distR="0" wp14:anchorId="64F9745E" wp14:editId="50F23927">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6F1CC219" w14:textId="77777777" w:rsidR="00A9757F" w:rsidRDefault="00A9757F" w:rsidP="00491D1C">
      <w:pPr>
        <w:pStyle w:val="Kpalrs"/>
      </w:pPr>
      <w:fldSimple w:instr=" SEQ ábra \* ARABIC ">
        <w:r w:rsidR="003E2ECB">
          <w:rPr>
            <w:noProof/>
          </w:rPr>
          <w:t>2</w:t>
        </w:r>
      </w:fldSimple>
      <w:r>
        <w:t>. ábra</w:t>
      </w:r>
      <w:r w:rsidR="00CC2118">
        <w:t>:</w:t>
      </w:r>
      <w:r>
        <w:t xml:space="preserve"> Beillesztés formázás nélkül</w:t>
      </w:r>
    </w:p>
    <w:p w14:paraId="3D4F2880" w14:textId="77777777" w:rsidR="00A9757F" w:rsidRDefault="00A9757F" w:rsidP="00A9757F">
      <w:r>
        <w:t>Amennyiben olyan szövegrészt mozgatsz kivágás/beillesztés párossal, melyben automatikus sorszámozás volt (irodalomhivatkozás, ábra, táblázat), akkor figyelj rá, hogy a sorszámok nem frissülnek automatikusan.</w:t>
      </w:r>
    </w:p>
    <w:p w14:paraId="20D1943D" w14:textId="77777777" w:rsidR="00A9757F" w:rsidRDefault="00A9757F" w:rsidP="00A9757F">
      <w:pPr>
        <w:pStyle w:val="Cmsor2"/>
      </w:pPr>
      <w:bookmarkStart w:id="53" w:name="_Toc433184124"/>
      <w:r>
        <w:lastRenderedPageBreak/>
        <w:t>Mezőfrissítés</w:t>
      </w:r>
      <w:bookmarkEnd w:id="53"/>
    </w:p>
    <w:p w14:paraId="2330A48E" w14:textId="77777777" w:rsidR="00A9757F" w:rsidRDefault="00A9757F" w:rsidP="00A9757F">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w:t>
      </w:r>
      <w:proofErr w:type="spellStart"/>
      <w:r>
        <w:t>ctrl+A</w:t>
      </w:r>
      <w:proofErr w:type="spellEnd"/>
      <w:r>
        <w:t>), majd az előugró menüből válaszd a „mezőfrissítés” opciót.</w:t>
      </w:r>
    </w:p>
    <w:p w14:paraId="1C259E80" w14:textId="77777777" w:rsidR="00A9757F" w:rsidRDefault="00A9757F" w:rsidP="00A9757F">
      <w:pPr>
        <w:pStyle w:val="Cmsor2"/>
      </w:pPr>
      <w:bookmarkStart w:id="54" w:name="_Toc433184125"/>
      <w:r>
        <w:t>Helyesírás</w:t>
      </w:r>
      <w:bookmarkEnd w:id="54"/>
    </w:p>
    <w:p w14:paraId="6A3E4FD7" w14:textId="77777777" w:rsidR="00A9757F" w:rsidRDefault="00A9757F" w:rsidP="00A9757F">
      <w:r>
        <w:t xml:space="preserve">A rossz helyesírásra nincs mentség </w:t>
      </w:r>
      <w:r>
        <w:sym w:font="Wingdings" w:char="F04C"/>
      </w:r>
      <w:r>
        <w:t>. E fejezetben összeszedem a leggyakrabban látott hibákat, amiknek elkerülésére érdemes odafigyelni. Ettől függetlenül melegen ajánlom, hogy a kész dolgozatod olvastasd át egy barátoddal/családtagoddal, hogy az apróbb, megbúvó hibákat is kiszűrd.</w:t>
      </w:r>
    </w:p>
    <w:p w14:paraId="7389E5E9" w14:textId="77777777" w:rsidR="00A9757F" w:rsidRDefault="00A9757F" w:rsidP="00A9757F">
      <w:pPr>
        <w:pStyle w:val="Cmsor3"/>
      </w:pPr>
      <w:bookmarkStart w:id="55" w:name="_Toc433184126"/>
      <w:r>
        <w:t>Elgépelések</w:t>
      </w:r>
      <w:bookmarkEnd w:id="55"/>
    </w:p>
    <w:p w14:paraId="0C4610B0" w14:textId="77777777" w:rsidR="00A9757F" w:rsidRPr="00A9757F" w:rsidRDefault="00A9757F" w:rsidP="00A9757F">
      <w:r>
        <w:t>Ez mindenkivel megesik. Egy jó helyesírás ellenőrző az elgépelések nagy részét megfogja.</w:t>
      </w:r>
    </w:p>
    <w:p w14:paraId="76FAD8EC" w14:textId="77777777" w:rsidR="00A9757F" w:rsidRDefault="00A9757F" w:rsidP="00A9757F">
      <w:pPr>
        <w:pStyle w:val="Cmsor3"/>
      </w:pPr>
      <w:bookmarkStart w:id="56" w:name="_Toc433184127"/>
      <w:r>
        <w:t>Egyeztetés hiánya</w:t>
      </w:r>
      <w:bookmarkEnd w:id="56"/>
    </w:p>
    <w:p w14:paraId="1060BD4A" w14:textId="77777777" w:rsidR="00A9757F" w:rsidRDefault="00A9757F" w:rsidP="00A9757F">
      <w:r>
        <w:t>Az elírások egyik leggyakoribb form</w:t>
      </w:r>
      <w:r w:rsidR="00E614EE">
        <w:t>ája az egyes szám/többes szám egyeztetésének hiánya mondatrészek között, mint például itt: „Petike és a barátnője elment</w:t>
      </w:r>
      <w:r w:rsidR="00E614EE" w:rsidRPr="00E614EE">
        <w:rPr>
          <w:b/>
        </w:rPr>
        <w:t>ek</w:t>
      </w:r>
      <w:r w:rsidR="00E614EE">
        <w:t xml:space="preserve"> a boltba és hoz</w:t>
      </w:r>
      <w:r w:rsidR="00E614EE" w:rsidRPr="00E614EE">
        <w:rPr>
          <w:b/>
        </w:rPr>
        <w:t>ott</w:t>
      </w:r>
      <w:r w:rsidR="00E614EE">
        <w:t xml:space="preserve"> egy kiló kenyeret”. Ezek a mondatok főleg az utólagos átfogalmazások, belejavítások során keletkeznek, legjobb védelem ellenük az utólagos átolvasás.</w:t>
      </w:r>
    </w:p>
    <w:p w14:paraId="6A4A748E" w14:textId="77777777" w:rsidR="00E614EE" w:rsidRDefault="00E614EE" w:rsidP="00E614EE">
      <w:pPr>
        <w:pStyle w:val="Cmsor3"/>
      </w:pPr>
      <w:bookmarkStart w:id="57" w:name="_Ref433104042"/>
      <w:bookmarkStart w:id="58" w:name="_Toc433184128"/>
      <w:r>
        <w:t>Külföldi szavak, kifejezések</w:t>
      </w:r>
      <w:bookmarkEnd w:id="57"/>
      <w:bookmarkEnd w:id="58"/>
    </w:p>
    <w:p w14:paraId="45666006" w14:textId="77777777" w:rsidR="00E614EE" w:rsidRDefault="00E614EE" w:rsidP="00E614EE">
      <w:r>
        <w:t xml:space="preserve">Az idegen szavakkal csak a baj van, nehéz őket leírni, ragozni, kiolvasni, vagyis úgy általában használni. Az általános jó tanácsom, hogy amennyiben csak lehetséges, akkor </w:t>
      </w:r>
      <w:r w:rsidRPr="00E614EE">
        <w:rPr>
          <w:b/>
        </w:rPr>
        <w:t>magyar, vagy magyarosított írásmódú szakkifejezéseket használj</w:t>
      </w:r>
      <w:r>
        <w:t xml:space="preserve">, és a könnyebb olvashatóság érdekében mindig </w:t>
      </w:r>
      <w:r w:rsidRPr="00E614EE">
        <w:rPr>
          <w:b/>
        </w:rPr>
        <w:t>kerüld az idegen szavak ragozását</w:t>
      </w:r>
      <w:r>
        <w:t>.</w:t>
      </w:r>
    </w:p>
    <w:p w14:paraId="037EAA5D" w14:textId="77777777" w:rsidR="002D2C06" w:rsidRDefault="002D2C06" w:rsidP="00E614EE">
      <w:r>
        <w:t>Ez sokszor nem intuitív szabály, hiszen a beszélt informatikai szlengben előszeretettel használunk olyan fordulatokat, mint „</w:t>
      </w:r>
      <w:proofErr w:type="spellStart"/>
      <w:r>
        <w:t>property</w:t>
      </w:r>
      <w:proofErr w:type="spellEnd"/>
      <w:r>
        <w:t>-vel”, „</w:t>
      </w:r>
      <w:proofErr w:type="spellStart"/>
      <w:r>
        <w:t>compile-olom</w:t>
      </w:r>
      <w:proofErr w:type="spellEnd"/>
      <w:r>
        <w:t xml:space="preserve">” stb.,  ezek helyett a „tulajdonsággal”, illetve a „lefordítom” százszor jobban néznek ki papíron, könnyítik az olvasást és csökkentik a hibázás esélyét. Néha (például a tulajdonneveknél) </w:t>
      </w:r>
      <w:r>
        <w:lastRenderedPageBreak/>
        <w:t>nehezen elkerülhető a ragozás, de kis leleményességgel, ügyes fogalmazással itt is megoldható a probléma. Pl. „</w:t>
      </w:r>
      <w:proofErr w:type="spellStart"/>
      <w:r>
        <w:t>Apache</w:t>
      </w:r>
      <w:proofErr w:type="spellEnd"/>
      <w:r>
        <w:t>-csal” helyett írjuk azt, hogy „</w:t>
      </w:r>
      <w:proofErr w:type="spellStart"/>
      <w:r>
        <w:t>Apache</w:t>
      </w:r>
      <w:proofErr w:type="spellEnd"/>
      <w:r>
        <w:t xml:space="preserve"> webszerverrel”.</w:t>
      </w:r>
    </w:p>
    <w:p w14:paraId="2D5A5FA5" w14:textId="77777777" w:rsidR="002D2C06" w:rsidRDefault="002D2C06" w:rsidP="00E614EE">
      <w:r>
        <w:t xml:space="preserve">Néhány gyorstipp a szoftverfejlesztőknek: </w:t>
      </w:r>
      <w:proofErr w:type="spellStart"/>
      <w:r>
        <w:t>property</w:t>
      </w:r>
      <w:proofErr w:type="spellEnd"/>
      <w:r>
        <w:sym w:font="Wingdings" w:char="F0E8"/>
      </w:r>
      <w:r>
        <w:t xml:space="preserve">tulajdonság, </w:t>
      </w:r>
      <w:proofErr w:type="spellStart"/>
      <w:r>
        <w:t>event</w:t>
      </w:r>
      <w:proofErr w:type="spellEnd"/>
      <w:r>
        <w:sym w:font="Wingdings" w:char="F0E8"/>
      </w:r>
      <w:r>
        <w:t xml:space="preserve">esemény, </w:t>
      </w:r>
      <w:proofErr w:type="spellStart"/>
      <w:r>
        <w:t>method</w:t>
      </w:r>
      <w:proofErr w:type="spellEnd"/>
      <w:r>
        <w:t xml:space="preserve"> </w:t>
      </w:r>
      <w:r>
        <w:sym w:font="Wingdings" w:char="F0E8"/>
      </w:r>
      <w:r>
        <w:t xml:space="preserve">metódus/függvény, </w:t>
      </w:r>
      <w:proofErr w:type="spellStart"/>
      <w:r>
        <w:t>debug</w:t>
      </w:r>
      <w:proofErr w:type="spellEnd"/>
      <w:r>
        <w:sym w:font="Wingdings" w:char="F0E8"/>
      </w:r>
      <w:r>
        <w:t>hibakeresés, file</w:t>
      </w:r>
      <w:r>
        <w:sym w:font="Wingdings" w:char="F0E8"/>
      </w:r>
      <w:r>
        <w:t>fájl.</w:t>
      </w:r>
    </w:p>
    <w:p w14:paraId="7F13F6B5" w14:textId="77777777" w:rsidR="002D2C06" w:rsidRDefault="002D2C06" w:rsidP="00E614EE">
      <w:r>
        <w:t xml:space="preserve">Ha mégis belevágsz az angol kifejezések használatába, lelked rajta, de kérlek, legalább ezt a minimális </w:t>
      </w:r>
      <w:r w:rsidR="00CC2118">
        <w:t xml:space="preserve">szabályhalmazt olvasd át előtte </w:t>
      </w:r>
      <w:sdt>
        <w:sdtPr>
          <w:id w:val="-29729602"/>
          <w:citation/>
        </w:sdtPr>
        <w:sdtEndPr/>
        <w:sdtContent>
          <w:r w:rsidR="00CC2118">
            <w:fldChar w:fldCharType="begin"/>
          </w:r>
          <w:r w:rsidR="00CC2118">
            <w:instrText xml:space="preserve"> CITATION Kor09 \l 1038 </w:instrText>
          </w:r>
          <w:r w:rsidR="00CC2118">
            <w:fldChar w:fldCharType="separate"/>
          </w:r>
          <w:r w:rsidR="003E2ECB">
            <w:rPr>
              <w:noProof/>
            </w:rPr>
            <w:t>[3]</w:t>
          </w:r>
          <w:r w:rsidR="00CC2118">
            <w:fldChar w:fldCharType="end"/>
          </w:r>
        </w:sdtContent>
      </w:sdt>
      <w:r w:rsidR="00CC2118">
        <w:t>.</w:t>
      </w:r>
    </w:p>
    <w:p w14:paraId="3BEC7FAE" w14:textId="77777777" w:rsidR="00CC2118" w:rsidRDefault="00CC2118" w:rsidP="00CC2118">
      <w:pPr>
        <w:pStyle w:val="Cmsor3"/>
      </w:pPr>
      <w:bookmarkStart w:id="59" w:name="_Toc433184129"/>
      <w:proofErr w:type="spellStart"/>
      <w:r>
        <w:t>Stb</w:t>
      </w:r>
      <w:bookmarkEnd w:id="59"/>
      <w:proofErr w:type="spellEnd"/>
    </w:p>
    <w:p w14:paraId="7AEB0ED9" w14:textId="77777777" w:rsidR="00CC2118" w:rsidRPr="00CC2118" w:rsidRDefault="00CC2118" w:rsidP="00CC2118">
      <w:r>
        <w:t xml:space="preserve">Az „stb.” rövidítés azt jelenti „és a többi”, mivel „és” előtt felsorolásoknál nem </w:t>
      </w:r>
      <w:r w:rsidRPr="00CC2118">
        <w:t>teszünk veszőt, az „stb.” elé sem teszünk soha. Pl.: asztal, szék, lámpa stb.</w:t>
      </w:r>
    </w:p>
    <w:p w14:paraId="26A59677" w14:textId="77777777" w:rsidR="00CC2118" w:rsidRPr="00CC2118" w:rsidRDefault="00CC2118" w:rsidP="00CC2118">
      <w:pPr>
        <w:pStyle w:val="Cmsor3"/>
      </w:pPr>
      <w:bookmarkStart w:id="60" w:name="_Toc433184130"/>
      <w:r w:rsidRPr="00CC2118">
        <w:t>Helyesírás ellenőrző</w:t>
      </w:r>
      <w:bookmarkEnd w:id="60"/>
    </w:p>
    <w:p w14:paraId="398A21FB" w14:textId="77777777" w:rsidR="00CC2118" w:rsidRDefault="00CC2118" w:rsidP="00CC2118">
      <w:r w:rsidRPr="00CC2118">
        <w:t xml:space="preserve">Személyes ízlés </w:t>
      </w:r>
      <w:r>
        <w:t xml:space="preserve">kérdése, hogy milyen eszközzel (Latex/Word), illetve ezen belül milyen nyelvű változattal dolgozol, ugyanakkor azt </w:t>
      </w:r>
      <w:r w:rsidRPr="00CC2118">
        <w:rPr>
          <w:b/>
        </w:rPr>
        <w:t>meg kell oldanod, hogy legyen mellé magyar nyelvű helyesírás ellenőrződ</w:t>
      </w:r>
      <w:r>
        <w:t>. E nélkül dokumentumot szerkeszteni olyan, mint papíron programozni….</w:t>
      </w:r>
    </w:p>
    <w:p w14:paraId="0346705B" w14:textId="77777777" w:rsidR="00CC2118" w:rsidRDefault="00CC2118" w:rsidP="00CC2118">
      <w:r>
        <w:t>Figyelj rá, hogy a Word megengedi, hogy többféle nyelv is legyen egy dokumentumban, illetve a kívülről beillesztett szövegek nyelvét néha a forrásoldal/forrásdokumentum határozza meg. Érdemes ezekben az esetekben kikényszeríteni, hogy a teljes szakas</w:t>
      </w:r>
      <w:r w:rsidR="00D22B3E">
        <w:t xml:space="preserve">z/dokumentum nyelve magyar legyen. Érdemes néha tesztelni a helyesírás ellenőrzőt. Ha pl. beírod, hogy </w:t>
      </w:r>
      <w:r w:rsidR="00D22B3E">
        <w:rPr>
          <w:noProof/>
          <w:lang w:eastAsia="hu-HU"/>
        </w:rPr>
        <w:drawing>
          <wp:inline distT="0" distB="0" distL="0" distR="0" wp14:anchorId="7787626F" wp14:editId="1FD8314A">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00D22B3E">
        <w:t xml:space="preserve"> és nem húzza alá pirossal, akkor valószínűleg valami nem stimmel a beállításaiddal.</w:t>
      </w:r>
    </w:p>
    <w:p w14:paraId="40510230" w14:textId="77777777" w:rsidR="00D22B3E" w:rsidRDefault="00D22B3E" w:rsidP="00D22B3E">
      <w:pPr>
        <w:pStyle w:val="Kp"/>
      </w:pPr>
      <w:r>
        <w:rPr>
          <w:noProof/>
          <w:lang w:eastAsia="hu-HU"/>
        </w:rPr>
        <w:drawing>
          <wp:inline distT="0" distB="0" distL="0" distR="0" wp14:anchorId="43E7AC30" wp14:editId="29C59225">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7ECDCEF1" w14:textId="77777777" w:rsidR="00D22B3E" w:rsidRDefault="00D22B3E" w:rsidP="00491D1C">
      <w:pPr>
        <w:pStyle w:val="Kpalrs"/>
      </w:pPr>
      <w:fldSimple w:instr=" SEQ ábra \* ARABIC ">
        <w:r w:rsidR="003E2ECB">
          <w:rPr>
            <w:noProof/>
          </w:rPr>
          <w:t>3</w:t>
        </w:r>
      </w:fldSimple>
      <w:r>
        <w:t>. ábra: ellenőrzés nyelvének a megadása</w:t>
      </w:r>
    </w:p>
    <w:p w14:paraId="3888ECC9" w14:textId="77777777" w:rsidR="002841F9" w:rsidRPr="00CC2118" w:rsidRDefault="002841F9" w:rsidP="005334AD">
      <w:pPr>
        <w:pStyle w:val="Cmsor2"/>
      </w:pPr>
      <w:bookmarkStart w:id="61" w:name="_Toc332797400"/>
      <w:bookmarkStart w:id="62" w:name="_Toc433184131"/>
      <w:r w:rsidRPr="00CC2118">
        <w:lastRenderedPageBreak/>
        <w:t>Képek</w:t>
      </w:r>
      <w:bookmarkEnd w:id="61"/>
      <w:bookmarkEnd w:id="62"/>
    </w:p>
    <w:p w14:paraId="77F0B0F6" w14:textId="77777777" w:rsidR="00D22B3E" w:rsidRDefault="00D22B3E" w:rsidP="005524FC">
      <w:r>
        <w:t>A dolgozatodban valószínűleg számos ábrára lesz szükséged, ezek használatánál azonban érdemes pár dologra odafigyelned.</w:t>
      </w:r>
    </w:p>
    <w:p w14:paraId="67C1B451" w14:textId="77777777" w:rsidR="00D22B3E" w:rsidRDefault="00D22B3E" w:rsidP="00D22B3E">
      <w:pPr>
        <w:pStyle w:val="Cmsor3"/>
      </w:pPr>
      <w:bookmarkStart w:id="63" w:name="_Toc433184132"/>
      <w:r>
        <w:t>Beszúrás, formázás</w:t>
      </w:r>
      <w:bookmarkEnd w:id="63"/>
    </w:p>
    <w:p w14:paraId="0D2F7772" w14:textId="77777777" w:rsidR="00502A30" w:rsidRDefault="00502A30" w:rsidP="005524FC">
      <w:r>
        <w:t>A képhez használ</w:t>
      </w:r>
      <w:r w:rsidR="00CC2118">
        <w:t>d</w:t>
      </w:r>
      <w:r>
        <w:t xml:space="preserve"> a </w:t>
      </w:r>
      <w:r w:rsidRPr="00D07335">
        <w:rPr>
          <w:rStyle w:val="Kiemels2"/>
        </w:rPr>
        <w:t>Kép</w:t>
      </w:r>
      <w:r>
        <w:t xml:space="preserve"> stílust.</w:t>
      </w:r>
    </w:p>
    <w:p w14:paraId="71061918" w14:textId="77777777" w:rsidR="002841F9" w:rsidRDefault="00502A30" w:rsidP="005524FC">
      <w:r>
        <w:t xml:space="preserve">Képaláírást a képen jobb gombbal kattintva a </w:t>
      </w:r>
      <w:r w:rsidRPr="00D07335">
        <w:rPr>
          <w:rStyle w:val="Kiemels"/>
        </w:rPr>
        <w:t>Képaláírás beszúrása…</w:t>
      </w:r>
      <w:r>
        <w:t xml:space="preserve"> op</w:t>
      </w:r>
      <w:r w:rsidR="00CC2118">
        <w:t>cióval adhatod</w:t>
      </w:r>
      <w:r>
        <w:t xml:space="preserve"> hozzá, így az automatikusan </w:t>
      </w:r>
      <w:r w:rsidRPr="00D07335">
        <w:rPr>
          <w:rStyle w:val="Kiemels2"/>
        </w:rPr>
        <w:t>Képaláírás</w:t>
      </w:r>
      <w:r w:rsidR="00CC2118">
        <w:t xml:space="preserve"> (</w:t>
      </w:r>
      <w:proofErr w:type="spellStart"/>
      <w:r w:rsidR="00CC2118">
        <w:t>Caption</w:t>
      </w:r>
      <w:proofErr w:type="spellEnd"/>
      <w:r w:rsidR="00CC2118">
        <w:t>) stílusú lesz és kezeli a sorszámozást is.</w:t>
      </w:r>
    </w:p>
    <w:p w14:paraId="11FD8EE7" w14:textId="77777777" w:rsidR="00CC2118" w:rsidRDefault="009D2FD8" w:rsidP="00CC2118">
      <w:pPr>
        <w:pStyle w:val="Kp"/>
      </w:pPr>
      <w:r w:rsidRPr="005D65A2">
        <w:rPr>
          <w:noProof/>
          <w:lang w:eastAsia="hu-HU"/>
        </w:rPr>
        <w:drawing>
          <wp:inline distT="0" distB="0" distL="0" distR="0" wp14:anchorId="1B844DB7" wp14:editId="3DA628C4">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475FFE06" w14:textId="77777777" w:rsidR="002841F9" w:rsidRDefault="00CC2118" w:rsidP="00491D1C">
      <w:pPr>
        <w:pStyle w:val="Kpalrs"/>
      </w:pPr>
      <w:fldSimple w:instr=" SEQ ábra \* ARABIC ">
        <w:r w:rsidR="003E2ECB">
          <w:rPr>
            <w:noProof/>
          </w:rPr>
          <w:t>4</w:t>
        </w:r>
      </w:fldSimple>
      <w:r>
        <w:t>. ábra: Példa képaláírásra</w:t>
      </w:r>
    </w:p>
    <w:p w14:paraId="48A0F84E" w14:textId="77777777" w:rsidR="00CC2118" w:rsidRDefault="00D22B3E" w:rsidP="00CC2118">
      <w:r>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6262B727" w14:textId="77777777" w:rsidR="00D22B3E" w:rsidRDefault="00D22B3E" w:rsidP="00D22B3E">
      <w:pPr>
        <w:pStyle w:val="Cmsor3"/>
      </w:pPr>
      <w:bookmarkStart w:id="64" w:name="_Toc433184133"/>
      <w:r>
        <w:t>Képminőség</w:t>
      </w:r>
      <w:bookmarkEnd w:id="64"/>
    </w:p>
    <w:p w14:paraId="001945D0" w14:textId="77777777" w:rsidR="00D22B3E" w:rsidRDefault="00D22B3E" w:rsidP="00D22B3E">
      <w:r>
        <w:t xml:space="preserve">A raszteres (tehát nem vektorgrafikus) képek használata különös körültekintést igényel. Ezek kiválóan néznek ki a 90 </w:t>
      </w:r>
      <w:proofErr w:type="spellStart"/>
      <w:r>
        <w:t>dpi</w:t>
      </w:r>
      <w:proofErr w:type="spellEnd"/>
      <w:r>
        <w:t xml:space="preserve">-s monitorodon, ám, a 600/1200 </w:t>
      </w:r>
      <w:proofErr w:type="spellStart"/>
      <w:r>
        <w:t>dpi</w:t>
      </w:r>
      <w:proofErr w:type="spellEnd"/>
      <w:r>
        <w:t xml:space="preserve">-s nyomtatókon kinyomtatva </w:t>
      </w:r>
      <w:r w:rsidR="008C5682">
        <w:t>rendkívül bénák lesznek a szép, pixelmentes szövegek és vektorgrafikus ábrák mellett. Hogy lásd, mire számíthatsz, nézzük meg az előző ábrát 5-szörös nagyításban.</w:t>
      </w:r>
    </w:p>
    <w:p w14:paraId="6497EC97" w14:textId="77777777" w:rsidR="008C5682" w:rsidRDefault="008C5682" w:rsidP="008C5682">
      <w:pPr>
        <w:pStyle w:val="Kp"/>
      </w:pPr>
      <w:r>
        <w:rPr>
          <w:noProof/>
          <w:lang w:eastAsia="hu-HU"/>
        </w:rPr>
        <w:drawing>
          <wp:inline distT="0" distB="0" distL="0" distR="0" wp14:anchorId="42442115" wp14:editId="4AB5E8C3">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335C4742" w14:textId="77777777" w:rsidR="008C5682" w:rsidRDefault="008C5682" w:rsidP="00491D1C">
      <w:pPr>
        <w:pStyle w:val="Kpalrs"/>
      </w:pPr>
      <w:fldSimple w:instr=" SEQ ábra \* ARABIC ">
        <w:r w:rsidR="003E2ECB">
          <w:rPr>
            <w:noProof/>
          </w:rPr>
          <w:t>5</w:t>
        </w:r>
      </w:fldSimple>
      <w:r>
        <w:t xml:space="preserve">. ábra: a raszteres képek nyomtatásban </w:t>
      </w:r>
      <w:proofErr w:type="spellStart"/>
      <w:r>
        <w:t>csúúúúnyák</w:t>
      </w:r>
      <w:proofErr w:type="spellEnd"/>
      <w:r>
        <w:t xml:space="preserve"> lesznek</w:t>
      </w:r>
    </w:p>
    <w:p w14:paraId="76266D64" w14:textId="77777777" w:rsidR="008C5682" w:rsidRDefault="008C5682" w:rsidP="008C5682">
      <w:r>
        <w:lastRenderedPageBreak/>
        <w:t xml:space="preserve">Ha tehát lehetséges, használjunk vektorgrafikus ábrákat, vagyis a diagramokat, forráskódot stb. ne </w:t>
      </w:r>
      <w:proofErr w:type="spellStart"/>
      <w:r>
        <w:t>képenyőképeken</w:t>
      </w:r>
      <w:proofErr w:type="spellEnd"/>
      <w:r>
        <w:t xml:space="preserve"> keresztül, hanem közvetlen </w:t>
      </w:r>
      <w:proofErr w:type="spellStart"/>
      <w:r>
        <w:t>copy-paste</w:t>
      </w:r>
      <w:proofErr w:type="spellEnd"/>
      <w:r>
        <w:t xml:space="preserve"> megoldással másoljuk át a dokumentumunkba.</w:t>
      </w:r>
    </w:p>
    <w:p w14:paraId="3B3F7AEE" w14:textId="77777777" w:rsidR="008C5682" w:rsidRDefault="008C5682" w:rsidP="008C5682">
      <w:r>
        <w:t>Ha elkerülhetetlen a raszteres képek használata, akkor próbáljunk meg minél magasabb felbontású képet berakni. Bár a képernyőn nem feltétlenül látszik majd a különbség, de a nyomtató ki tudja majd használni a magasabb felbontású képet.</w:t>
      </w:r>
      <w:r w:rsidR="00F461CD">
        <w:t xml:space="preserve"> A </w:t>
      </w:r>
      <w:r w:rsidR="00F461CD">
        <w:fldChar w:fldCharType="begin"/>
      </w:r>
      <w:r w:rsidR="00F461CD">
        <w:instrText xml:space="preserve"> REF _Ref433021632 \h </w:instrText>
      </w:r>
      <w:r w:rsidR="00F461CD">
        <w:fldChar w:fldCharType="separate"/>
      </w:r>
      <w:r w:rsidR="003E2ECB">
        <w:rPr>
          <w:noProof/>
        </w:rPr>
        <w:t>6</w:t>
      </w:r>
      <w:r w:rsidR="003E2ECB">
        <w:t>. ábra</w:t>
      </w:r>
      <w:r w:rsidR="00F461CD">
        <w:fldChar w:fldCharType="end"/>
      </w:r>
      <w:r w:rsidR="00F461CD">
        <w:t xml:space="preserve"> például igen magas felbontású, amit láthatsz is, ha felnagyítod.</w:t>
      </w:r>
    </w:p>
    <w:p w14:paraId="0D5BE1FE" w14:textId="77777777" w:rsidR="00F461CD" w:rsidRDefault="00F461CD" w:rsidP="00F461CD">
      <w:pPr>
        <w:pStyle w:val="Kp"/>
      </w:pPr>
      <w:r>
        <w:rPr>
          <w:noProof/>
          <w:lang w:eastAsia="hu-HU"/>
        </w:rPr>
        <w:drawing>
          <wp:inline distT="0" distB="0" distL="0" distR="0" wp14:anchorId="4B3ACA3C" wp14:editId="296D4F71">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65" w:name="_Ref433021632"/>
    <w:p w14:paraId="18F98579" w14:textId="77777777" w:rsidR="008C5682" w:rsidRDefault="00F461CD" w:rsidP="00491D1C">
      <w:pPr>
        <w:pStyle w:val="Kpalrs"/>
      </w:pPr>
      <w:r>
        <w:fldChar w:fldCharType="begin"/>
      </w:r>
      <w:r>
        <w:instrText xml:space="preserve"> SEQ ábra \* ARABIC </w:instrText>
      </w:r>
      <w:r>
        <w:fldChar w:fldCharType="separate"/>
      </w:r>
      <w:r w:rsidR="003E2ECB">
        <w:rPr>
          <w:noProof/>
        </w:rPr>
        <w:t>6</w:t>
      </w:r>
      <w:r>
        <w:fldChar w:fldCharType="end"/>
      </w:r>
      <w:r>
        <w:t>. ábra</w:t>
      </w:r>
      <w:bookmarkEnd w:id="65"/>
      <w:r>
        <w:t>: ez az ábra 460*750 pixel felbontású</w:t>
      </w:r>
    </w:p>
    <w:p w14:paraId="37822F46" w14:textId="77777777" w:rsidR="00F461CD" w:rsidRDefault="00F461CD" w:rsidP="00F461CD">
      <w:r>
        <w:t>Figyelj rá, hogy a PDF-be mentéskor a Word (2013) alapértelmezésben jelentősen lerontja a képek minőségét, sőt, a vektorgrafikus ábrákból is rasztereset csinál. Ha a nyomtatást PDF alapján akarod csinálni, érdemes külső szoftvert használni a Word</w:t>
      </w:r>
      <w:r>
        <w:sym w:font="Wingdings" w:char="F0E8"/>
      </w:r>
      <w:r>
        <w:t>Pdf konverzióra, vagy alaposan eljátszani a Word beállításaival.</w:t>
      </w:r>
    </w:p>
    <w:p w14:paraId="5DB6B822" w14:textId="65776DF0" w:rsidR="00877820" w:rsidRDefault="00877820" w:rsidP="00877820">
      <w:pPr>
        <w:pStyle w:val="Cmsor2"/>
      </w:pPr>
      <w:bookmarkStart w:id="66" w:name="_Toc433184134"/>
      <w:r>
        <w:t>Kereszthivatkozások</w:t>
      </w:r>
      <w:bookmarkEnd w:id="66"/>
    </w:p>
    <w:p w14:paraId="083FA351" w14:textId="77E660BD" w:rsidR="001522F2" w:rsidRDefault="001522F2" w:rsidP="001522F2">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sidR="003E2ECB">
        <w:rPr>
          <w:noProof/>
        </w:rPr>
        <w:t>7</w:t>
      </w:r>
      <w:r w:rsidR="003E2ECB">
        <w:t>. ábra</w:t>
      </w:r>
      <w:r>
        <w:fldChar w:fldCharType="end"/>
      </w:r>
      <w:r>
        <w:t>.</w:t>
      </w:r>
    </w:p>
    <w:p w14:paraId="3984FB1E" w14:textId="77777777" w:rsidR="001522F2" w:rsidRDefault="001522F2" w:rsidP="001522F2">
      <w:pPr>
        <w:pStyle w:val="Kp"/>
      </w:pPr>
      <w:r>
        <w:rPr>
          <w:noProof/>
          <w:lang w:eastAsia="hu-HU"/>
        </w:rPr>
        <w:lastRenderedPageBreak/>
        <w:drawing>
          <wp:inline distT="0" distB="0" distL="0" distR="0" wp14:anchorId="4338D6DC" wp14:editId="0172378E">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67" w:name="_Ref433023888"/>
    <w:p w14:paraId="19AF1DC8" w14:textId="19A1F70C" w:rsidR="001522F2" w:rsidRDefault="001522F2" w:rsidP="00491D1C">
      <w:pPr>
        <w:pStyle w:val="Kpalrs"/>
      </w:pPr>
      <w:r>
        <w:fldChar w:fldCharType="begin"/>
      </w:r>
      <w:r>
        <w:instrText xml:space="preserve"> SEQ ábra \* ARABIC </w:instrText>
      </w:r>
      <w:r>
        <w:fldChar w:fldCharType="separate"/>
      </w:r>
      <w:r w:rsidR="003E2ECB">
        <w:rPr>
          <w:noProof/>
        </w:rPr>
        <w:t>7</w:t>
      </w:r>
      <w:r>
        <w:fldChar w:fldCharType="end"/>
      </w:r>
      <w:r>
        <w:t>. ábra</w:t>
      </w:r>
      <w:bookmarkEnd w:id="67"/>
      <w:r>
        <w:t>: ábrahivatkozás beszúrása</w:t>
      </w:r>
    </w:p>
    <w:p w14:paraId="4E55019B" w14:textId="1A19670D" w:rsidR="006E4E19" w:rsidRPr="006E4E19" w:rsidRDefault="006E4E19" w:rsidP="006E4E19">
      <w:r>
        <w:t>Tipp: érdemes elkerülni az „előző oldalon”, „következő oldalon” fordulatokat, ugyanis az ábrák végső helyzete a tördelés során még megváltozhat.</w:t>
      </w:r>
    </w:p>
    <w:p w14:paraId="31C17FC2" w14:textId="674EFAB5" w:rsidR="00877820" w:rsidRDefault="00877820" w:rsidP="00877820">
      <w:pPr>
        <w:pStyle w:val="Cmsor2"/>
      </w:pPr>
      <w:bookmarkStart w:id="68" w:name="_Ref433106519"/>
      <w:bookmarkStart w:id="69" w:name="_Toc433184135"/>
      <w:r>
        <w:t>Irodalomhivatkozások</w:t>
      </w:r>
      <w:bookmarkEnd w:id="68"/>
      <w:bookmarkEnd w:id="69"/>
    </w:p>
    <w:p w14:paraId="2A1A20BC" w14:textId="7252E35B" w:rsidR="000F3EA7" w:rsidRPr="000F3EA7" w:rsidRDefault="00877820" w:rsidP="000F3EA7">
      <w:r>
        <w:t xml:space="preserve">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w:t>
      </w:r>
      <w:r w:rsidR="000F3EA7">
        <w:t>Folyóirat 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26327E16" w14:textId="12FF0E63" w:rsidR="00877820" w:rsidRDefault="00877820" w:rsidP="00877820">
      <w:r>
        <w:t>Az egyes forrásmunkákra a dolgozat szövegében lehet hivatkozni a „hivatkozás/idézet beszúrása” menüponttal. Figyelj rá, hogy az IEEE</w:t>
      </w:r>
      <w:r w:rsidR="00E20536">
        <w:t xml:space="preserve"> stílust használd.</w:t>
      </w:r>
    </w:p>
    <w:p w14:paraId="23B33C72" w14:textId="77777777" w:rsidR="00877820" w:rsidRDefault="00877820" w:rsidP="00877820">
      <w:pPr>
        <w:pStyle w:val="Kp"/>
      </w:pPr>
      <w:r>
        <w:rPr>
          <w:noProof/>
          <w:lang w:eastAsia="hu-HU"/>
        </w:rPr>
        <w:drawing>
          <wp:inline distT="0" distB="0" distL="0" distR="0" wp14:anchorId="119E828F" wp14:editId="1290948D">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25DC4201" w14:textId="03474266" w:rsidR="00877820" w:rsidRPr="00877820" w:rsidRDefault="00877820" w:rsidP="00491D1C">
      <w:pPr>
        <w:pStyle w:val="Kpalrs"/>
      </w:pPr>
      <w:fldSimple w:instr=" SEQ ábra \* ARABIC ">
        <w:r w:rsidR="003E2ECB">
          <w:rPr>
            <w:noProof/>
          </w:rPr>
          <w:t>8</w:t>
        </w:r>
      </w:fldSimple>
      <w:r>
        <w:t>. ábra: idézetek és irodalomjegyzék</w:t>
      </w:r>
    </w:p>
    <w:p w14:paraId="7EF659D5" w14:textId="79BA7DA1" w:rsidR="00E20536" w:rsidRDefault="00E20536" w:rsidP="00E20536">
      <w:pPr>
        <w:pStyle w:val="Cmsor3"/>
      </w:pPr>
      <w:bookmarkStart w:id="70" w:name="_Toc433184136"/>
      <w:bookmarkStart w:id="71" w:name="_Toc332797401"/>
      <w:r>
        <w:t>Pozícionálás</w:t>
      </w:r>
      <w:bookmarkEnd w:id="70"/>
    </w:p>
    <w:p w14:paraId="02728486" w14:textId="44D01128" w:rsidR="00E20536" w:rsidRDefault="00E20536" w:rsidP="00E20536">
      <w:r>
        <w:t xml:space="preserve">Az irodalomhivatkozások a szövegtörzsben, ábrák szövegében és táblázatokban is előfordulhatnak, de </w:t>
      </w:r>
      <w:r w:rsidRPr="00E20536">
        <w:rPr>
          <w:b/>
        </w:rPr>
        <w:t>fejezetcímekben soha</w:t>
      </w:r>
      <w:r>
        <w:t xml:space="preserve">. Amennyiben egy adott forrás egy egész bekezdésre/fejezetre vonatkozik, akkor is elég, ha az első mondat/első bekezdés után </w:t>
      </w:r>
      <w:r>
        <w:lastRenderedPageBreak/>
        <w:t>megemlítjük. Szó szerint idézett szöveg esetén az idézet végén, külső forrásból átvett ábra esetén a képaláírásban hivatkozzunk a forrásra.</w:t>
      </w:r>
    </w:p>
    <w:p w14:paraId="1E5BFC44" w14:textId="6709C1A7" w:rsidR="00E20536" w:rsidRDefault="00E20536" w:rsidP="00E20536">
      <w:pPr>
        <w:pStyle w:val="Cmsor3"/>
      </w:pPr>
      <w:bookmarkStart w:id="72" w:name="_Toc433184137"/>
      <w:r>
        <w:t>Mikor kell hivatkoznom?</w:t>
      </w:r>
      <w:bookmarkEnd w:id="72"/>
    </w:p>
    <w:p w14:paraId="59893CF5" w14:textId="0B95ADF7" w:rsidR="00E20536" w:rsidRDefault="00E20536" w:rsidP="00E20536">
      <w:r>
        <w:t>Minden külső forrásból átvett kép</w:t>
      </w:r>
      <w:r w:rsidR="001522F2">
        <w:t xml:space="preserve">nél, </w:t>
      </w:r>
      <w:r>
        <w:t xml:space="preserve">szövegrésznél, olyan szövegeknél, melyek megfogalmazásához külső forrásokat használtál, illetve olyan állítások/technológiák/algoritmusok megemlítésénél, melyek nem feltétlenül egyértelműek </w:t>
      </w:r>
      <w:r w:rsidR="001522F2">
        <w:t>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s csak akkor hivatkozz weboldalakra, vagy Wikipediára, ha ilyent nem találtál.</w:t>
      </w:r>
    </w:p>
    <w:p w14:paraId="70E915B0" w14:textId="6612AEE8" w:rsidR="000F3EA7" w:rsidRDefault="000F3EA7" w:rsidP="000F3EA7">
      <w:pPr>
        <w:pStyle w:val="Cmsor2"/>
      </w:pPr>
      <w:bookmarkStart w:id="73" w:name="_Toc433184138"/>
      <w:r>
        <w:t>Word tippek és trükkök</w:t>
      </w:r>
      <w:bookmarkEnd w:id="73"/>
    </w:p>
    <w:p w14:paraId="412C86AE" w14:textId="5287462B" w:rsidR="000F3EA7" w:rsidRDefault="000F3EA7" w:rsidP="000F3EA7">
      <w:pPr>
        <w:pStyle w:val="Cmsor3"/>
      </w:pPr>
      <w:bookmarkStart w:id="74" w:name="_Toc433184139"/>
      <w:r>
        <w:t>Navigációs ablak</w:t>
      </w:r>
      <w:bookmarkEnd w:id="74"/>
    </w:p>
    <w:p w14:paraId="2A9BBFC1" w14:textId="379BDD08" w:rsidR="000F3EA7" w:rsidRPr="000F3EA7" w:rsidRDefault="000F3EA7" w:rsidP="000F3EA7">
      <w:r>
        <w:t>Mivel a fejezeteket nagy valószínűséggel nem sorrendben fogod tartalommal feltölteni, érdemes bekapcsolni a navigációs ablakot (nézet/navigációs ablak). Ez gyors és egyszerű keresési és ugrálási lehetőséget biztosít a fejezetek közt</w:t>
      </w:r>
    </w:p>
    <w:p w14:paraId="5D6F4835" w14:textId="77777777" w:rsidR="000F3EA7" w:rsidRDefault="000F3EA7" w:rsidP="000F3EA7">
      <w:pPr>
        <w:pStyle w:val="Kp"/>
      </w:pPr>
      <w:r>
        <w:rPr>
          <w:noProof/>
          <w:lang w:eastAsia="hu-HU"/>
        </w:rPr>
        <w:drawing>
          <wp:inline distT="0" distB="0" distL="0" distR="0" wp14:anchorId="216FABA3" wp14:editId="2C045E82">
            <wp:extent cx="3017554" cy="1748333"/>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2A9F6D30" w14:textId="20BFC3AC" w:rsidR="000F3EA7" w:rsidRDefault="000F3EA7" w:rsidP="00491D1C">
      <w:pPr>
        <w:pStyle w:val="Kpalrs"/>
      </w:pPr>
      <w:fldSimple w:instr=" SEQ ábra \* ARABIC ">
        <w:r w:rsidR="003E2ECB">
          <w:rPr>
            <w:noProof/>
          </w:rPr>
          <w:t>9</w:t>
        </w:r>
      </w:fldSimple>
      <w:r>
        <w:t>. ábra: Navigációs ablak</w:t>
      </w:r>
    </w:p>
    <w:p w14:paraId="7965C876" w14:textId="50C849E2" w:rsidR="000F3EA7" w:rsidRDefault="000F3EA7" w:rsidP="000F3EA7">
      <w:pPr>
        <w:pStyle w:val="Cmsor3"/>
      </w:pPr>
      <w:bookmarkStart w:id="75" w:name="_Toc433184140"/>
      <w:r>
        <w:t>Megjegyzések</w:t>
      </w:r>
      <w:bookmarkEnd w:id="75"/>
    </w:p>
    <w:p w14:paraId="2EC7360C" w14:textId="6EB28D96" w:rsidR="000F3EA7" w:rsidRPr="000F3EA7" w:rsidRDefault="005A45E5" w:rsidP="000F3EA7">
      <w:r>
        <w:t xml:space="preserve">A véleményezés/megjegyzés menüponttal megjegyzéseket fűzhetsz a szöveg tetszőleges részéhez. Ezt konzulensed előszeretettel fogja majd használni az észrevételei megfogalmazásához, de neked is jól jöhet, hogy megjelöld azokat a részeket, ahova még </w:t>
      </w:r>
      <w:r>
        <w:lastRenderedPageBreak/>
        <w:t>vissza kell térned. Fontos, hogy nyomtatás előtt az összes megjegyzést töröld, vagy külön állítsd be, hogy a megjegyzések ne jelenjenek meg a nyomtatásban.</w:t>
      </w:r>
    </w:p>
    <w:p w14:paraId="17688B96" w14:textId="77C27094" w:rsidR="000F3EA7" w:rsidRDefault="000F3EA7" w:rsidP="000F3EA7">
      <w:pPr>
        <w:pStyle w:val="Cmsor3"/>
      </w:pPr>
      <w:bookmarkStart w:id="76" w:name="_Toc433184141"/>
      <w:r>
        <w:t>Korrektúra</w:t>
      </w:r>
      <w:bookmarkEnd w:id="76"/>
    </w:p>
    <w:p w14:paraId="52EEB438" w14:textId="21F40281" w:rsidR="005A45E5" w:rsidRDefault="005A45E5" w:rsidP="005A45E5">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6B9DDB53" w14:textId="187AC905" w:rsidR="005A45E5" w:rsidRDefault="005A45E5" w:rsidP="005A45E5">
      <w:r>
        <w:t>Amikor korrektúrázott változatot kapsz vissza valakitől, használd a „Véleményezés ablak”-ot, így egyetlen javítás sem kerülheti el a figyelmedet, s így mindegyiket elfogadhatod, vagy elvetheted, igény szerint.</w:t>
      </w:r>
    </w:p>
    <w:p w14:paraId="3E7D8149" w14:textId="77777777" w:rsidR="005A45E5" w:rsidRDefault="005A45E5" w:rsidP="005A45E5">
      <w:pPr>
        <w:pStyle w:val="Kp"/>
      </w:pPr>
      <w:r>
        <w:rPr>
          <w:noProof/>
          <w:lang w:eastAsia="hu-HU"/>
        </w:rPr>
        <w:drawing>
          <wp:inline distT="0" distB="0" distL="0" distR="0" wp14:anchorId="72826E93" wp14:editId="22A6B8BC">
            <wp:extent cx="2772331" cy="760781"/>
            <wp:effectExtent l="0" t="0" r="9525"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397E7B37" w14:textId="45E14328" w:rsidR="005A45E5" w:rsidRDefault="005A45E5" w:rsidP="00491D1C">
      <w:pPr>
        <w:pStyle w:val="Kpalrs"/>
      </w:pPr>
      <w:fldSimple w:instr=" SEQ ábra \* ARABIC ">
        <w:r w:rsidR="003E2ECB">
          <w:rPr>
            <w:noProof/>
          </w:rPr>
          <w:t>10</w:t>
        </w:r>
      </w:fldSimple>
      <w:r>
        <w:t>. ábra: ellenőrizd, hogy minden bekarikázott funkciót ismersz-e!</w:t>
      </w:r>
    </w:p>
    <w:p w14:paraId="30845C26" w14:textId="509873B3" w:rsidR="005A45E5" w:rsidRDefault="005A45E5" w:rsidP="005A45E5">
      <w:pPr>
        <w:pStyle w:val="Cmsor3"/>
      </w:pPr>
      <w:bookmarkStart w:id="77" w:name="_Toc433184142"/>
      <w:r>
        <w:t>Gyorsbillentyűk</w:t>
      </w:r>
      <w:bookmarkEnd w:id="77"/>
    </w:p>
    <w:p w14:paraId="039B79CA" w14:textId="51ED514E" w:rsidR="005A45E5" w:rsidRDefault="005A45E5" w:rsidP="005A45E5">
      <w:r>
        <w:t>A Word lehetőséget ad tetszőleges funkció gyorsbillentyűre kötésére. Használd a „billentyűparancsok testreszabása” funkciót, hogy gyorsbillentyűt rendelj a leggyakrabban használt gombokhoz.</w:t>
      </w:r>
    </w:p>
    <w:p w14:paraId="1CED2D3D" w14:textId="0706D94D" w:rsidR="005A45E5" w:rsidRPr="005A45E5" w:rsidRDefault="005A45E5" w:rsidP="005A45E5">
      <w:r>
        <w:t>Érdemes továbbá gyorsbillentyűt rendelni az alapvető stílusokhoz is</w:t>
      </w:r>
      <w:r w:rsidR="00491D1C">
        <w:t>. Bemelegítésként hozzárendeltük az alt+K kombinációt a „Kép” stílushoz.</w:t>
      </w:r>
    </w:p>
    <w:p w14:paraId="2DAA7C20" w14:textId="77777777" w:rsidR="002841F9" w:rsidRDefault="00D07335" w:rsidP="006E4E19">
      <w:pPr>
        <w:pStyle w:val="Cmsor2"/>
      </w:pPr>
      <w:bookmarkStart w:id="78" w:name="_Toc433184143"/>
      <w:r>
        <w:t>Kódrészletek</w:t>
      </w:r>
      <w:bookmarkEnd w:id="71"/>
      <w:bookmarkEnd w:id="78"/>
    </w:p>
    <w:p w14:paraId="33FD3F44" w14:textId="541C2798" w:rsidR="006E4E19" w:rsidRDefault="006E4E19" w:rsidP="00650C7C">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1586168F" w14:textId="5727D32D" w:rsidR="006E4E19" w:rsidRDefault="006E4E19" w:rsidP="006E4E19">
      <w:pPr>
        <w:pStyle w:val="Cmsor3"/>
      </w:pPr>
      <w:bookmarkStart w:id="79" w:name="_Toc433184144"/>
      <w:r>
        <w:lastRenderedPageBreak/>
        <w:t>Formázás</w:t>
      </w:r>
      <w:bookmarkEnd w:id="79"/>
    </w:p>
    <w:p w14:paraId="2DDD40D6" w14:textId="2633B701" w:rsidR="006E4E19" w:rsidRDefault="006E4E19" w:rsidP="006E4E19">
      <w:r>
        <w:t xml:space="preserve">A kódrészletek formázásánál kerüljük a helypazarlást, illetve próbáljuk megelőzni az olvashatóságot rontó sortördelést, akár a forráskód módosításának árán is. Két praktikus tipp Visual </w:t>
      </w:r>
      <w:proofErr w:type="spellStart"/>
      <w:r>
        <w:t>Studio</w:t>
      </w:r>
      <w:proofErr w:type="spellEnd"/>
      <w:r>
        <w:t>-hoz:</w:t>
      </w:r>
    </w:p>
    <w:p w14:paraId="31FBDC00" w14:textId="1C2535F6" w:rsidR="006E4E19" w:rsidRDefault="00491D1C" w:rsidP="00491D1C">
      <w:r>
        <w:t>M</w:t>
      </w:r>
      <w:r w:rsidR="006E4E19">
        <w:t xml:space="preserve">ásolás előtt érdemes a behúzások mértékét 4-ről 2 karakterre csökkenteni, majd a másolandó kódrészletet </w:t>
      </w:r>
      <w:proofErr w:type="spellStart"/>
      <w:r w:rsidR="006E4E19">
        <w:t>újraformázni</w:t>
      </w:r>
      <w:proofErr w:type="spellEnd"/>
      <w:r w:rsidR="006E4E19">
        <w:t xml:space="preserve"> (</w:t>
      </w:r>
      <w:proofErr w:type="spellStart"/>
      <w:r w:rsidR="006E4E19">
        <w:t>ctrl+K</w:t>
      </w:r>
      <w:proofErr w:type="spellEnd"/>
      <w:r w:rsidR="006E4E19">
        <w:t xml:space="preserve">, </w:t>
      </w:r>
      <w:proofErr w:type="spellStart"/>
      <w:r w:rsidR="006E4E19">
        <w:t>ctrl</w:t>
      </w:r>
      <w:proofErr w:type="spellEnd"/>
      <w:r w:rsidR="006E4E19">
        <w:t xml:space="preserve"> +D)</w:t>
      </w:r>
      <w:r>
        <w:t>, alternatívaként persze utólag is kitörölgethetjük a felesleges szóközöket a kódból.</w:t>
      </w:r>
    </w:p>
    <w:p w14:paraId="739E405F" w14:textId="77777777" w:rsidR="00491D1C" w:rsidRDefault="00491D1C" w:rsidP="00491D1C">
      <w:pPr>
        <w:pStyle w:val="Kp"/>
      </w:pPr>
      <w:r>
        <w:rPr>
          <w:noProof/>
          <w:lang w:eastAsia="hu-HU"/>
        </w:rPr>
        <w:drawing>
          <wp:inline distT="0" distB="0" distL="0" distR="0" wp14:anchorId="3B3B6877" wp14:editId="712372CC">
            <wp:extent cx="3761117" cy="2021402"/>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5CD38FAB" w14:textId="19187034" w:rsidR="00491D1C" w:rsidRDefault="00491D1C" w:rsidP="00491D1C">
      <w:pPr>
        <w:pStyle w:val="Kpalrs"/>
      </w:pPr>
      <w:fldSimple w:instr=" SEQ ábra \* ARABIC ">
        <w:r w:rsidR="003E2ECB">
          <w:rPr>
            <w:noProof/>
          </w:rPr>
          <w:t>11</w:t>
        </w:r>
      </w:fldSimple>
      <w:r>
        <w:t xml:space="preserve">. ábra: a behúzások mértékének csökkentése Visual </w:t>
      </w:r>
      <w:proofErr w:type="spellStart"/>
      <w:r w:rsidRPr="00491D1C">
        <w:t>Studioban</w:t>
      </w:r>
      <w:proofErr w:type="spellEnd"/>
    </w:p>
    <w:p w14:paraId="23096828" w14:textId="35AF0D5D" w:rsidR="006459E6" w:rsidRDefault="00491D1C" w:rsidP="00491D1C">
      <w:pPr>
        <w:ind w:firstLine="0"/>
      </w:pPr>
      <w:r>
        <w:t>A másolandó kódrészlet kijelölésekor tartsuk lenyomva az ALT-ot. Így a valóban releváns részekre korlátozhatjuk a kijelölést.</w:t>
      </w:r>
    </w:p>
    <w:p w14:paraId="0036C9F8" w14:textId="77777777" w:rsidR="006459E6" w:rsidRDefault="006459E6" w:rsidP="006459E6">
      <w:pPr>
        <w:pStyle w:val="Kp"/>
      </w:pPr>
      <w:r>
        <w:rPr>
          <w:noProof/>
          <w:lang w:eastAsia="hu-HU"/>
        </w:rPr>
        <w:drawing>
          <wp:inline distT="0" distB="0" distL="0" distR="0" wp14:anchorId="595A745C" wp14:editId="2E231211">
            <wp:extent cx="2372264" cy="1330028"/>
            <wp:effectExtent l="0" t="0" r="0" b="381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3AED7E34" w14:textId="63D69241" w:rsidR="006459E6" w:rsidRPr="006459E6" w:rsidRDefault="006459E6" w:rsidP="00491D1C">
      <w:pPr>
        <w:pStyle w:val="Kpalrs"/>
      </w:pPr>
      <w:fldSimple w:instr=" SEQ ábra \* ARABIC ">
        <w:r w:rsidR="003E2ECB">
          <w:rPr>
            <w:noProof/>
          </w:rPr>
          <w:t>12</w:t>
        </w:r>
      </w:fldSimple>
      <w:r>
        <w:t>. ábra: kódblokk kijelölése ALT+egérkurzor segítségével</w:t>
      </w:r>
    </w:p>
    <w:p w14:paraId="0068ABB3" w14:textId="4D1A9CEF" w:rsidR="00D07335" w:rsidRDefault="00D07335" w:rsidP="00650C7C">
      <w:r>
        <w:t>Kódr</w:t>
      </w:r>
      <w:r w:rsidR="00491D1C">
        <w:t>észletek beillesztésére semmiképpen ne képeket használjunk</w:t>
      </w:r>
      <w:r w:rsidR="009B2EED">
        <w:t>, hanem a közvetlenül beszúrt kódrészletekkel dolgozzunk</w:t>
      </w:r>
      <w:r w:rsidR="00491D1C">
        <w:t>.</w:t>
      </w:r>
      <w:r w:rsidR="009B2EED">
        <w:t xml:space="preserve"> A Visual </w:t>
      </w:r>
      <w:proofErr w:type="spellStart"/>
      <w:r w:rsidR="009B2EED">
        <w:t>Studio-ból</w:t>
      </w:r>
      <w:proofErr w:type="spellEnd"/>
      <w:r w:rsidR="009B2EED">
        <w:t xml:space="preserve"> kimásolt kódok alapvetően jól néznek ki, további szépítésre </w:t>
      </w:r>
      <w:r>
        <w:t xml:space="preserve">használjuk a </w:t>
      </w:r>
      <w:r w:rsidRPr="00D07335">
        <w:rPr>
          <w:rStyle w:val="Kiemels2"/>
        </w:rPr>
        <w:t>Kód</w:t>
      </w:r>
      <w:r>
        <w:t xml:space="preserve"> stílust.</w:t>
      </w:r>
    </w:p>
    <w:p w14:paraId="148D40CB" w14:textId="77777777" w:rsidR="00491D1C" w:rsidRPr="00491D1C" w:rsidRDefault="00491D1C" w:rsidP="00491D1C">
      <w:pPr>
        <w:pStyle w:val="Kd"/>
        <w:rPr>
          <w:color w:val="000000"/>
          <w:highlight w:val="white"/>
          <w:lang w:eastAsia="hu-HU"/>
        </w:rPr>
      </w:pPr>
      <w:proofErr w:type="spellStart"/>
      <w:r w:rsidRPr="00491D1C">
        <w:rPr>
          <w:highlight w:val="white"/>
          <w:lang w:eastAsia="hu-HU"/>
        </w:rPr>
        <w:t>static</w:t>
      </w:r>
      <w:proofErr w:type="spellEnd"/>
      <w:r w:rsidRPr="00491D1C">
        <w:rPr>
          <w:color w:val="000000"/>
          <w:highlight w:val="white"/>
          <w:lang w:eastAsia="hu-HU"/>
        </w:rPr>
        <w:t xml:space="preserve"> </w:t>
      </w:r>
      <w:proofErr w:type="spellStart"/>
      <w:r w:rsidRPr="00491D1C">
        <w:rPr>
          <w:highlight w:val="white"/>
          <w:lang w:eastAsia="hu-HU"/>
        </w:rPr>
        <w:t>void</w:t>
      </w:r>
      <w:proofErr w:type="spellEnd"/>
      <w:r w:rsidRPr="00491D1C">
        <w:rPr>
          <w:color w:val="000000"/>
          <w:highlight w:val="white"/>
          <w:lang w:eastAsia="hu-HU"/>
        </w:rPr>
        <w:t xml:space="preserve"> Main(</w:t>
      </w:r>
      <w:proofErr w:type="spellStart"/>
      <w:r w:rsidRPr="00491D1C">
        <w:rPr>
          <w:highlight w:val="white"/>
          <w:lang w:eastAsia="hu-HU"/>
        </w:rPr>
        <w:t>string</w:t>
      </w:r>
      <w:proofErr w:type="spellEnd"/>
      <w:r w:rsidRPr="00491D1C">
        <w:rPr>
          <w:color w:val="000000"/>
          <w:highlight w:val="white"/>
          <w:lang w:eastAsia="hu-HU"/>
        </w:rPr>
        <w:t xml:space="preserve">[] </w:t>
      </w:r>
      <w:proofErr w:type="spellStart"/>
      <w:r w:rsidRPr="00491D1C">
        <w:rPr>
          <w:color w:val="000000"/>
          <w:highlight w:val="white"/>
          <w:lang w:eastAsia="hu-HU"/>
        </w:rPr>
        <w:t>args</w:t>
      </w:r>
      <w:proofErr w:type="spellEnd"/>
      <w:r w:rsidRPr="00491D1C">
        <w:rPr>
          <w:color w:val="000000"/>
          <w:highlight w:val="white"/>
          <w:lang w:eastAsia="hu-HU"/>
        </w:rPr>
        <w:t>)</w:t>
      </w:r>
    </w:p>
    <w:p w14:paraId="09FB5CE7" w14:textId="77777777" w:rsidR="00491D1C" w:rsidRPr="00491D1C" w:rsidRDefault="00491D1C" w:rsidP="00491D1C">
      <w:pPr>
        <w:pStyle w:val="Kd"/>
        <w:rPr>
          <w:color w:val="000000"/>
          <w:highlight w:val="white"/>
          <w:lang w:eastAsia="hu-HU"/>
        </w:rPr>
      </w:pPr>
      <w:r w:rsidRPr="00491D1C">
        <w:rPr>
          <w:color w:val="000000"/>
          <w:highlight w:val="white"/>
          <w:lang w:eastAsia="hu-HU"/>
        </w:rPr>
        <w:t>{</w:t>
      </w:r>
    </w:p>
    <w:p w14:paraId="0B27C364"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proofErr w:type="spellStart"/>
      <w:r w:rsidRPr="00491D1C">
        <w:rPr>
          <w:highlight w:val="white"/>
          <w:lang w:eastAsia="hu-HU"/>
        </w:rPr>
        <w:t>new</w:t>
      </w:r>
      <w:proofErr w:type="spellEnd"/>
      <w:r w:rsidRPr="00491D1C">
        <w:rPr>
          <w:color w:val="000000"/>
          <w:highlight w:val="white"/>
          <w:lang w:eastAsia="hu-HU"/>
        </w:rPr>
        <w:t xml:space="preserve"> </w:t>
      </w:r>
      <w:proofErr w:type="spellStart"/>
      <w:r w:rsidRPr="00491D1C">
        <w:rPr>
          <w:color w:val="2B91AF"/>
          <w:highlight w:val="white"/>
          <w:lang w:eastAsia="hu-HU"/>
        </w:rPr>
        <w:t>CultureInfo</w:t>
      </w:r>
      <w:proofErr w:type="spellEnd"/>
      <w:r w:rsidRPr="00491D1C">
        <w:rPr>
          <w:color w:val="000000"/>
          <w:highlight w:val="white"/>
          <w:lang w:eastAsia="hu-HU"/>
        </w:rPr>
        <w:t>(</w:t>
      </w:r>
      <w:r w:rsidRPr="00491D1C">
        <w:rPr>
          <w:color w:val="A31515"/>
          <w:highlight w:val="white"/>
          <w:lang w:eastAsia="hu-HU"/>
        </w:rPr>
        <w:t>"</w:t>
      </w:r>
      <w:proofErr w:type="spellStart"/>
      <w:r w:rsidRPr="00491D1C">
        <w:rPr>
          <w:color w:val="A31515"/>
          <w:highlight w:val="white"/>
          <w:lang w:eastAsia="hu-HU"/>
        </w:rPr>
        <w:t>en-us</w:t>
      </w:r>
      <w:proofErr w:type="spellEnd"/>
      <w:r w:rsidRPr="00491D1C">
        <w:rPr>
          <w:color w:val="A31515"/>
          <w:highlight w:val="white"/>
          <w:lang w:eastAsia="hu-HU"/>
        </w:rPr>
        <w:t>"</w:t>
      </w:r>
      <w:r w:rsidRPr="00491D1C">
        <w:rPr>
          <w:color w:val="000000"/>
          <w:highlight w:val="white"/>
          <w:lang w:eastAsia="hu-HU"/>
        </w:rPr>
        <w:t>);</w:t>
      </w:r>
    </w:p>
    <w:p w14:paraId="0F7F9305"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000000"/>
          <w:highlight w:val="white"/>
          <w:lang w:eastAsia="hu-HU"/>
        </w:rPr>
        <w:t>ci.NumberFormat.CurrencySymbol</w:t>
      </w:r>
      <w:proofErr w:type="spellEnd"/>
      <w:r w:rsidRPr="00491D1C">
        <w:rPr>
          <w:color w:val="000000"/>
          <w:highlight w:val="white"/>
          <w:lang w:eastAsia="hu-HU"/>
        </w:rPr>
        <w:t xml:space="preserve"> = </w:t>
      </w:r>
      <w:r w:rsidRPr="00491D1C">
        <w:rPr>
          <w:color w:val="A31515"/>
          <w:highlight w:val="white"/>
          <w:lang w:eastAsia="hu-HU"/>
        </w:rPr>
        <w:t>""</w:t>
      </w:r>
      <w:r w:rsidRPr="00491D1C">
        <w:rPr>
          <w:color w:val="000000"/>
          <w:highlight w:val="white"/>
          <w:lang w:eastAsia="hu-HU"/>
        </w:rPr>
        <w:t>;</w:t>
      </w:r>
    </w:p>
    <w:p w14:paraId="2C37E96E"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Thread</w:t>
      </w:r>
      <w:r w:rsidRPr="00491D1C">
        <w:rPr>
          <w:color w:val="000000"/>
          <w:highlight w:val="white"/>
          <w:lang w:eastAsia="hu-HU"/>
        </w:rPr>
        <w:t>.CurrentThread.CurrentCulture</w:t>
      </w:r>
      <w:proofErr w:type="spellEnd"/>
      <w:r w:rsidRPr="00491D1C">
        <w:rPr>
          <w:color w:val="000000"/>
          <w:highlight w:val="white"/>
          <w:lang w:eastAsia="hu-HU"/>
        </w:rPr>
        <w:t xml:space="preserve"> = ci;</w:t>
      </w:r>
    </w:p>
    <w:p w14:paraId="7802E6CA"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(ci);</w:t>
      </w:r>
    </w:p>
    <w:p w14:paraId="225CDEAD" w14:textId="77777777" w:rsidR="00491D1C" w:rsidRPr="00491D1C" w:rsidRDefault="00491D1C" w:rsidP="00491D1C">
      <w:pPr>
        <w:pStyle w:val="Kd"/>
        <w:rPr>
          <w:color w:val="000000"/>
          <w:highlight w:val="white"/>
          <w:lang w:eastAsia="hu-HU"/>
        </w:rPr>
      </w:pPr>
      <w:r w:rsidRPr="00491D1C">
        <w:rPr>
          <w:color w:val="000000"/>
          <w:highlight w:val="white"/>
          <w:lang w:eastAsia="hu-HU"/>
        </w:rPr>
        <w:lastRenderedPageBreak/>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w:t>
      </w:r>
      <w:r w:rsidRPr="00491D1C">
        <w:rPr>
          <w:color w:val="A31515"/>
          <w:highlight w:val="white"/>
          <w:lang w:eastAsia="hu-HU"/>
        </w:rPr>
        <w:t>"{0:c}"</w:t>
      </w:r>
      <w:r w:rsidRPr="00491D1C">
        <w:rPr>
          <w:color w:val="000000"/>
          <w:highlight w:val="white"/>
          <w:lang w:eastAsia="hu-HU"/>
        </w:rPr>
        <w:t>, 5.66);</w:t>
      </w:r>
    </w:p>
    <w:p w14:paraId="723DC2FE" w14:textId="5FD76019" w:rsidR="00491D1C" w:rsidRPr="00491D1C" w:rsidRDefault="00491D1C" w:rsidP="00491D1C">
      <w:pPr>
        <w:pStyle w:val="Kd"/>
      </w:pPr>
      <w:r w:rsidRPr="00491D1C">
        <w:rPr>
          <w:color w:val="000000"/>
          <w:highlight w:val="white"/>
          <w:lang w:eastAsia="hu-HU"/>
        </w:rPr>
        <w:t>}</w:t>
      </w:r>
    </w:p>
    <w:p w14:paraId="224DC34E" w14:textId="77777777" w:rsidR="00225F65" w:rsidRDefault="00225F65" w:rsidP="00225F65">
      <w:pPr>
        <w:pStyle w:val="Cmsor3"/>
      </w:pPr>
      <w:bookmarkStart w:id="80" w:name="_Toc332797402"/>
      <w:bookmarkStart w:id="81" w:name="_Toc433184145"/>
      <w:r>
        <w:t>Irodalomjegyzék</w:t>
      </w:r>
      <w:bookmarkEnd w:id="80"/>
      <w:bookmarkEnd w:id="81"/>
    </w:p>
    <w:p w14:paraId="1C4A5484"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6A9902E0" w14:textId="77777777"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rsidR="003E2ECB">
        <w:rPr>
          <w:b/>
          <w:bCs/>
        </w:rPr>
        <w:t>Hiba! A hivatkozási forrás nem található.</w:t>
      </w:r>
      <w:r>
        <w:fldChar w:fldCharType="end"/>
      </w:r>
      <w:r>
        <w:t>), így azok automatikusan frissülnek a hivatkozások átrendezésekor.</w:t>
      </w:r>
    </w:p>
    <w:p w14:paraId="0B102AB0" w14:textId="77777777" w:rsidR="00B4104A" w:rsidRDefault="00B4104A" w:rsidP="009B2EED">
      <w:pPr>
        <w:pStyle w:val="Cmsor2"/>
      </w:pPr>
      <w:bookmarkStart w:id="82" w:name="_Toc332797403"/>
      <w:bookmarkStart w:id="83" w:name="_Toc433184146"/>
      <w:r>
        <w:t>Utolsó simítások</w:t>
      </w:r>
      <w:bookmarkEnd w:id="82"/>
      <w:bookmarkEnd w:id="83"/>
    </w:p>
    <w:p w14:paraId="06425737" w14:textId="77777777" w:rsidR="0037381F" w:rsidRDefault="0037381F" w:rsidP="009B2EED">
      <w:pPr>
        <w:ind w:firstLine="0"/>
      </w:pPr>
      <w:r>
        <w:t>Miután elkészültünk a dokumentációval, ne felejtsük el a következő lépéseket:</w:t>
      </w:r>
    </w:p>
    <w:p w14:paraId="3A189214"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5BA8CC7A"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75B93B89"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5E2DE117" w14:textId="77777777" w:rsidR="00225F65" w:rsidRPr="0037381F" w:rsidRDefault="00225F65" w:rsidP="00225F65"/>
    <w:bookmarkStart w:id="84" w:name="_Toc433184147" w:displacedByCustomXml="next"/>
    <w:sdt>
      <w:sdtPr>
        <w:rPr>
          <w:rFonts w:cs="Times New Roman"/>
          <w:b w:val="0"/>
          <w:bCs w:val="0"/>
          <w:kern w:val="0"/>
          <w:sz w:val="24"/>
          <w:szCs w:val="24"/>
        </w:rPr>
        <w:id w:val="1622036989"/>
        <w:docPartObj>
          <w:docPartGallery w:val="Bibliographies"/>
          <w:docPartUnique/>
        </w:docPartObj>
      </w:sdtPr>
      <w:sdtEndPr/>
      <w:sdtContent>
        <w:p w14:paraId="66E4F42D" w14:textId="633F8E41" w:rsidR="009B2EED" w:rsidRDefault="009B2EED">
          <w:pPr>
            <w:pStyle w:val="Cmsor1"/>
          </w:pPr>
          <w:r>
            <w:t>Irodalomjegyzék</w:t>
          </w:r>
          <w:bookmarkEnd w:id="84"/>
        </w:p>
        <w:sdt>
          <w:sdtPr>
            <w:id w:val="111145805"/>
            <w:bibliography/>
          </w:sdtPr>
          <w:sdtEnd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3E2ECB" w14:paraId="74A71282" w14:textId="77777777">
                <w:trPr>
                  <w:divId w:val="1229880120"/>
                  <w:tblCellSpacing w:w="15" w:type="dxa"/>
                </w:trPr>
                <w:tc>
                  <w:tcPr>
                    <w:tcW w:w="50" w:type="pct"/>
                    <w:hideMark/>
                  </w:tcPr>
                  <w:p w14:paraId="41335A69" w14:textId="77777777" w:rsidR="003E2ECB" w:rsidRDefault="003E2ECB">
                    <w:pPr>
                      <w:pStyle w:val="Irodalomjegyzk"/>
                    </w:pPr>
                    <w:r>
                      <w:t xml:space="preserve">[1] </w:t>
                    </w:r>
                  </w:p>
                </w:tc>
                <w:tc>
                  <w:tcPr>
                    <w:tcW w:w="0" w:type="auto"/>
                    <w:hideMark/>
                  </w:tcPr>
                  <w:p w14:paraId="6A204FEC" w14:textId="77777777" w:rsidR="003E2ECB" w:rsidRDefault="003E2ECB">
                    <w:pPr>
                      <w:pStyle w:val="Irodalomjegyzk"/>
                    </w:pPr>
                    <w:r>
                      <w:t>P. Koopman, „How to Write an Abstract,” október 1997. [Online]. Available: https://users.ece.cmu.edu/~koopman/essays/abstract.html. [Hozzáférés dátuma: 20 október 2015].</w:t>
                    </w:r>
                  </w:p>
                </w:tc>
              </w:tr>
              <w:tr w:rsidR="003E2ECB" w14:paraId="1DC1846B" w14:textId="77777777">
                <w:trPr>
                  <w:divId w:val="1229880120"/>
                  <w:tblCellSpacing w:w="15" w:type="dxa"/>
                </w:trPr>
                <w:tc>
                  <w:tcPr>
                    <w:tcW w:w="50" w:type="pct"/>
                    <w:hideMark/>
                  </w:tcPr>
                  <w:p w14:paraId="487DF625" w14:textId="77777777" w:rsidR="003E2ECB" w:rsidRDefault="003E2ECB">
                    <w:pPr>
                      <w:pStyle w:val="Irodalomjegyzk"/>
                    </w:pPr>
                    <w:r>
                      <w:t xml:space="preserve">[2] </w:t>
                    </w:r>
                  </w:p>
                </w:tc>
                <w:tc>
                  <w:tcPr>
                    <w:tcW w:w="0" w:type="auto"/>
                    <w:hideMark/>
                  </w:tcPr>
                  <w:p w14:paraId="2358B918" w14:textId="77777777" w:rsidR="003E2ECB" w:rsidRDefault="003E2ECB">
                    <w:pPr>
                      <w:pStyle w:val="Irodalomjegyzk"/>
                    </w:pPr>
                    <w:r>
                      <w:t>W3C, „HTML, The Web’s Core Language,” [Online]. Available: http://www.w3.org/html/. [Hozzáférés dátuma: 20 október 2015].</w:t>
                    </w:r>
                  </w:p>
                </w:tc>
              </w:tr>
              <w:tr w:rsidR="003E2ECB" w14:paraId="79EB4A4B" w14:textId="77777777">
                <w:trPr>
                  <w:divId w:val="1229880120"/>
                  <w:tblCellSpacing w:w="15" w:type="dxa"/>
                </w:trPr>
                <w:tc>
                  <w:tcPr>
                    <w:tcW w:w="50" w:type="pct"/>
                    <w:hideMark/>
                  </w:tcPr>
                  <w:p w14:paraId="2401C747" w14:textId="77777777" w:rsidR="003E2ECB" w:rsidRDefault="003E2ECB">
                    <w:pPr>
                      <w:pStyle w:val="Irodalomjegyzk"/>
                    </w:pPr>
                    <w:r>
                      <w:t xml:space="preserve">[3] </w:t>
                    </w:r>
                  </w:p>
                </w:tc>
                <w:tc>
                  <w:tcPr>
                    <w:tcW w:w="0" w:type="auto"/>
                    <w:hideMark/>
                  </w:tcPr>
                  <w:p w14:paraId="7346B06D" w14:textId="77777777" w:rsidR="003E2ECB" w:rsidRDefault="003E2ECB">
                    <w:pPr>
                      <w:pStyle w:val="Irodalomjegyzk"/>
                    </w:pPr>
                    <w:r>
                      <w:t>K. Nahtkasztlija, „Az idegen szavak toldalékolása,” június 2009. [Online]. Available: http://www.pcguru.hu/blog/kredenc/az-idegen-szavak-toldalekolasa/5062.</w:t>
                    </w:r>
                  </w:p>
                </w:tc>
              </w:tr>
            </w:tbl>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85" w:name="_Toc433184148"/>
      <w:r>
        <w:lastRenderedPageBreak/>
        <w:t>Függelék</w:t>
      </w:r>
      <w:bookmarkEnd w:id="85"/>
    </w:p>
    <w:p w14:paraId="7D9FC970" w14:textId="77777777" w:rsidR="00B50CAA" w:rsidRDefault="00B50CAA" w:rsidP="00B50CAA"/>
    <w:sectPr w:rsidR="00B50CAA" w:rsidSect="00D23BFC">
      <w:headerReference w:type="even" r:id="rId27"/>
      <w:footerReference w:type="default" r:id="rId28"/>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ce Kővári" w:date="2015-10-19T10:54:00Z" w:initials="KB">
    <w:p w14:paraId="618D6E40" w14:textId="77777777" w:rsidR="009B2EED" w:rsidRDefault="009B2EED">
      <w:pPr>
        <w:pStyle w:val="Jegyzetszveg"/>
      </w:pPr>
      <w:r>
        <w:rPr>
          <w:rStyle w:val="Jegyzethivatkozs"/>
        </w:rPr>
        <w:annotationRef/>
      </w:r>
      <w:r>
        <w:t>saját neved</w:t>
      </w:r>
    </w:p>
  </w:comment>
  <w:comment w:id="1" w:author="Bence Kővári" w:date="2015-10-19T10:54:00Z" w:initials="KB">
    <w:p w14:paraId="09CB830A" w14:textId="77777777" w:rsidR="009B2EED" w:rsidRDefault="009B2EED">
      <w:pPr>
        <w:pStyle w:val="Jegyzetszveg"/>
      </w:pPr>
      <w:r>
        <w:rPr>
          <w:rStyle w:val="Jegyzethivatkozs"/>
        </w:rPr>
        <w:annotationRef/>
      </w:r>
      <w:r>
        <w:t>dolgozatod címe</w:t>
      </w:r>
    </w:p>
  </w:comment>
  <w:comment w:id="2" w:author="Bence Kővári" w:date="2015-10-19T10:54:00Z" w:initials="KB">
    <w:p w14:paraId="5F6EDECA" w14:textId="77777777" w:rsidR="009B2EED" w:rsidRDefault="009B2EED">
      <w:pPr>
        <w:pStyle w:val="Jegyzetszveg"/>
      </w:pPr>
      <w:r>
        <w:rPr>
          <w:rStyle w:val="Jegyzethivatkozs"/>
        </w:rPr>
        <w:annotationRef/>
      </w:r>
      <w:r>
        <w:t>konzulens(</w:t>
      </w:r>
      <w:proofErr w:type="spellStart"/>
      <w:r>
        <w:t>ek</w:t>
      </w:r>
      <w:proofErr w:type="spellEnd"/>
      <w:r>
        <w:t>) nevei</w:t>
      </w:r>
    </w:p>
  </w:comment>
  <w:comment w:id="3" w:author="Bence Kővári" w:date="2015-10-19T10:55:00Z" w:initials="KB">
    <w:p w14:paraId="3B65C226" w14:textId="77777777" w:rsidR="009B2EED" w:rsidRDefault="009B2EED">
      <w:pPr>
        <w:pStyle w:val="Jegyzetszveg"/>
      </w:pPr>
      <w:r>
        <w:rPr>
          <w:rStyle w:val="Jegyzethivatkozs"/>
        </w:rPr>
        <w:annotationRef/>
      </w:r>
      <w:r>
        <w:t>beadás éve</w:t>
      </w:r>
    </w:p>
  </w:comment>
  <w:comment w:id="4" w:author="Bence Kővári" w:date="2015-10-19T10:50:00Z" w:initials="KB">
    <w:p w14:paraId="49D612AE" w14:textId="77777777" w:rsidR="009B2EED" w:rsidRDefault="009B2EED">
      <w:pPr>
        <w:pStyle w:val="Jegyzetszveg"/>
      </w:pPr>
      <w:r>
        <w:rPr>
          <w:rStyle w:val="Jegyzethivatkozs"/>
        </w:rPr>
        <w:annotationRef/>
      </w:r>
      <w:r>
        <w:t>saját neved</w:t>
      </w:r>
    </w:p>
  </w:comment>
  <w:comment w:id="5" w:author="Bence Kővári" w:date="2015-10-19T10:50:00Z" w:initials="KB">
    <w:p w14:paraId="3497861D" w14:textId="77777777" w:rsidR="009B2EED" w:rsidRDefault="009B2EED">
      <w:pPr>
        <w:pStyle w:val="Jegyzetszveg"/>
      </w:pPr>
      <w:r>
        <w:rPr>
          <w:rStyle w:val="Jegyzethivatkozs"/>
        </w:rPr>
        <w:annotationRef/>
      </w:r>
      <w:r>
        <w:t>Csak az egyiket hagyd a szövegben</w:t>
      </w:r>
    </w:p>
    <w:p w14:paraId="3400C567" w14:textId="77777777" w:rsidR="009B2EED" w:rsidRDefault="009B2EED">
      <w:pPr>
        <w:pStyle w:val="Jegyzetszveg"/>
      </w:pPr>
      <w:proofErr w:type="spellStart"/>
      <w:r>
        <w:t>BSc</w:t>
      </w:r>
      <w:proofErr w:type="spellEnd"/>
      <w:r>
        <w:t>: szakdolgozatot</w:t>
      </w:r>
    </w:p>
    <w:p w14:paraId="1CA1C31B" w14:textId="77777777" w:rsidR="009B2EED" w:rsidRDefault="009B2EED">
      <w:pPr>
        <w:pStyle w:val="Jegyzetszveg"/>
      </w:pPr>
      <w:proofErr w:type="spellStart"/>
      <w:r>
        <w:t>MSc</w:t>
      </w:r>
      <w:proofErr w:type="spellEnd"/>
      <w:r>
        <w:t>: diplomatervet</w:t>
      </w:r>
    </w:p>
  </w:comment>
  <w:comment w:id="6" w:author="Bence Kővári" w:date="2015-10-19T10:52:00Z" w:initials="KB">
    <w:p w14:paraId="04C6AF9D" w14:textId="77777777" w:rsidR="009B2EED" w:rsidRDefault="009B2EED">
      <w:pPr>
        <w:pStyle w:val="Jegyzetszveg"/>
      </w:pPr>
      <w:r>
        <w:rPr>
          <w:rStyle w:val="Jegyzethivatkozs"/>
        </w:rPr>
        <w:annotationRef/>
      </w:r>
      <w:r>
        <w:t>Ne felejtsd le frissíteni</w:t>
      </w:r>
    </w:p>
  </w:comment>
  <w:comment w:id="7" w:author="Bence Kővári" w:date="2015-10-19T10:53:00Z" w:initials="KB">
    <w:p w14:paraId="554BD47A" w14:textId="77777777" w:rsidR="009B2EED" w:rsidRDefault="009B2EED">
      <w:pPr>
        <w:pStyle w:val="Jegyzetszveg"/>
      </w:pPr>
      <w:r>
        <w:rPr>
          <w:rStyle w:val="Jegyzethivatkozs"/>
        </w:rPr>
        <w:annotationRef/>
      </w:r>
      <w:r>
        <w:t>Saját neved</w:t>
      </w:r>
    </w:p>
  </w:comment>
  <w:comment w:id="9" w:author="Bence Kővári" w:date="2015-10-19T11:12:00Z" w:initials="KB">
    <w:p w14:paraId="5923403C" w14:textId="77777777" w:rsidR="009B2EED" w:rsidRDefault="009B2EED">
      <w:pPr>
        <w:pStyle w:val="Jegyzetszveg"/>
      </w:pPr>
      <w:r>
        <w:rPr>
          <w:rStyle w:val="Jegyzethivatkozs"/>
        </w:rPr>
        <w:annotationRef/>
      </w:r>
      <w:r>
        <w:t>motiváció</w:t>
      </w:r>
    </w:p>
  </w:comment>
  <w:comment w:id="10" w:author="Bence Kővári" w:date="2015-10-19T11:12:00Z" w:initials="KB">
    <w:p w14:paraId="38641790" w14:textId="77777777" w:rsidR="009B2EED" w:rsidRDefault="009B2EED">
      <w:pPr>
        <w:pStyle w:val="Jegyzetszveg"/>
      </w:pPr>
      <w:r>
        <w:rPr>
          <w:rStyle w:val="Jegyzethivatkozs"/>
        </w:rPr>
        <w:annotationRef/>
      </w:r>
      <w:r>
        <w:t>probléma bemutatása</w:t>
      </w:r>
    </w:p>
  </w:comment>
  <w:comment w:id="11" w:author="Bence Kővári" w:date="2015-10-19T11:13:00Z" w:initials="KB">
    <w:p w14:paraId="72E8BA03" w14:textId="70DAF4B4" w:rsidR="009B2EED" w:rsidRDefault="009B2EED">
      <w:pPr>
        <w:pStyle w:val="Jegyzetszveg"/>
      </w:pPr>
      <w:r>
        <w:rPr>
          <w:rStyle w:val="Jegyzethivatkozs"/>
        </w:rPr>
        <w:annotationRef/>
      </w:r>
      <w:r>
        <w:t>megoldás bemutatása</w:t>
      </w:r>
    </w:p>
  </w:comment>
  <w:comment w:id="12" w:author="Bence Kővári" w:date="2015-10-19T11:17:00Z" w:initials="KB">
    <w:p w14:paraId="653508F6" w14:textId="1AEA834C" w:rsidR="009B2EED" w:rsidRDefault="009B2EED">
      <w:pPr>
        <w:pStyle w:val="Jegyzetszveg"/>
      </w:pPr>
      <w:r>
        <w:rPr>
          <w:rStyle w:val="Jegyzethivatkozs"/>
        </w:rPr>
        <w:annotationRef/>
      </w:r>
      <w:r>
        <w:t>eredmény összefoglalása</w:t>
      </w:r>
    </w:p>
  </w:comment>
  <w:comment w:id="13" w:author="Bence Kővári" w:date="2015-10-19T11:17:00Z" w:initials="KB">
    <w:p w14:paraId="3EA5B995" w14:textId="77777777" w:rsidR="009B2EED" w:rsidRDefault="009B2EED">
      <w:pPr>
        <w:pStyle w:val="Jegyzetszveg"/>
      </w:pPr>
      <w:r>
        <w:rPr>
          <w:rStyle w:val="Jegyzethivatkozs"/>
        </w:rPr>
        <w:annotationRef/>
      </w:r>
      <w:r>
        <w:t>konklúzió, kitekintés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8D6E40" w15:done="0"/>
  <w15:commentEx w15:paraId="09CB830A" w15:done="0"/>
  <w15:commentEx w15:paraId="5F6EDECA" w15:done="0"/>
  <w15:commentEx w15:paraId="3B65C226" w15:done="0"/>
  <w15:commentEx w15:paraId="49D612AE" w15:done="0"/>
  <w15:commentEx w15:paraId="1CA1C31B" w15:done="0"/>
  <w15:commentEx w15:paraId="04C6AF9D" w15:done="0"/>
  <w15:commentEx w15:paraId="554BD47A" w15:done="0"/>
  <w15:commentEx w15:paraId="5923403C" w15:done="0"/>
  <w15:commentEx w15:paraId="38641790" w15:done="0"/>
  <w15:commentEx w15:paraId="72E8BA03" w15:done="0"/>
  <w15:commentEx w15:paraId="653508F6" w15:done="0"/>
  <w15:commentEx w15:paraId="3EA5B9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AA804" w14:textId="77777777" w:rsidR="002D3031" w:rsidRDefault="002D3031">
      <w:r>
        <w:separator/>
      </w:r>
    </w:p>
  </w:endnote>
  <w:endnote w:type="continuationSeparator" w:id="0">
    <w:p w14:paraId="618E9ED2" w14:textId="77777777" w:rsidR="002D3031" w:rsidRDefault="002D3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6E0BC" w14:textId="77777777" w:rsidR="002D3031" w:rsidRDefault="002D3031">
      <w:r>
        <w:separator/>
      </w:r>
    </w:p>
  </w:footnote>
  <w:footnote w:type="continuationSeparator" w:id="0">
    <w:p w14:paraId="09FDCC60" w14:textId="77777777" w:rsidR="002D3031" w:rsidRDefault="002D3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5"/>
  </w:num>
  <w:num w:numId="3">
    <w:abstractNumId w:val="14"/>
  </w:num>
  <w:num w:numId="4">
    <w:abstractNumId w:val="20"/>
  </w:num>
  <w:num w:numId="5">
    <w:abstractNumId w:val="21"/>
  </w:num>
  <w:num w:numId="6">
    <w:abstractNumId w:val="22"/>
  </w:num>
  <w:num w:numId="7">
    <w:abstractNumId w:val="17"/>
  </w:num>
  <w:num w:numId="8">
    <w:abstractNumId w:val="13"/>
  </w:num>
  <w:num w:numId="9">
    <w:abstractNumId w:val="18"/>
  </w:num>
  <w:num w:numId="10">
    <w:abstractNumId w:val="26"/>
  </w:num>
  <w:num w:numId="11">
    <w:abstractNumId w:val="19"/>
  </w:num>
  <w:num w:numId="12">
    <w:abstractNumId w:val="2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6"/>
  </w:num>
  <w:num w:numId="25">
    <w:abstractNumId w:val="12"/>
  </w:num>
  <w:num w:numId="26">
    <w:abstractNumId w:val="15"/>
  </w:num>
  <w:num w:numId="27">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623B"/>
    <w:rsid w:val="000A3B32"/>
    <w:rsid w:val="000A7483"/>
    <w:rsid w:val="000B53E0"/>
    <w:rsid w:val="000F3EA7"/>
    <w:rsid w:val="000F4BAD"/>
    <w:rsid w:val="001522F2"/>
    <w:rsid w:val="00153800"/>
    <w:rsid w:val="00171054"/>
    <w:rsid w:val="001A57BC"/>
    <w:rsid w:val="00203E00"/>
    <w:rsid w:val="002102C3"/>
    <w:rsid w:val="00225F65"/>
    <w:rsid w:val="00227347"/>
    <w:rsid w:val="00267677"/>
    <w:rsid w:val="002841F9"/>
    <w:rsid w:val="002D0621"/>
    <w:rsid w:val="002D2C06"/>
    <w:rsid w:val="002D3031"/>
    <w:rsid w:val="002D6BCD"/>
    <w:rsid w:val="002D7DA9"/>
    <w:rsid w:val="002E1D2A"/>
    <w:rsid w:val="00302BB3"/>
    <w:rsid w:val="00305E08"/>
    <w:rsid w:val="00313013"/>
    <w:rsid w:val="00350AEC"/>
    <w:rsid w:val="0037381F"/>
    <w:rsid w:val="003A4CDB"/>
    <w:rsid w:val="003B77D0"/>
    <w:rsid w:val="003E2ECB"/>
    <w:rsid w:val="003E70B1"/>
    <w:rsid w:val="003F5425"/>
    <w:rsid w:val="00410924"/>
    <w:rsid w:val="00463BC0"/>
    <w:rsid w:val="0048395A"/>
    <w:rsid w:val="004851C7"/>
    <w:rsid w:val="00485F1C"/>
    <w:rsid w:val="00491D1C"/>
    <w:rsid w:val="00502632"/>
    <w:rsid w:val="00502A30"/>
    <w:rsid w:val="00526A1B"/>
    <w:rsid w:val="005334AD"/>
    <w:rsid w:val="005524FC"/>
    <w:rsid w:val="00570D18"/>
    <w:rsid w:val="00576495"/>
    <w:rsid w:val="005A45E5"/>
    <w:rsid w:val="005D3443"/>
    <w:rsid w:val="005E01E0"/>
    <w:rsid w:val="006034C7"/>
    <w:rsid w:val="0062185B"/>
    <w:rsid w:val="00630A92"/>
    <w:rsid w:val="0063585C"/>
    <w:rsid w:val="00641018"/>
    <w:rsid w:val="006459E6"/>
    <w:rsid w:val="00650C7C"/>
    <w:rsid w:val="00675281"/>
    <w:rsid w:val="00681E99"/>
    <w:rsid w:val="00692605"/>
    <w:rsid w:val="006A1B7F"/>
    <w:rsid w:val="006D338C"/>
    <w:rsid w:val="006E3115"/>
    <w:rsid w:val="006E4E19"/>
    <w:rsid w:val="006F512E"/>
    <w:rsid w:val="00700E3A"/>
    <w:rsid w:val="00730B3C"/>
    <w:rsid w:val="00756D62"/>
    <w:rsid w:val="007B5CF7"/>
    <w:rsid w:val="00816BCB"/>
    <w:rsid w:val="00843159"/>
    <w:rsid w:val="00854BDC"/>
    <w:rsid w:val="00877820"/>
    <w:rsid w:val="008A3762"/>
    <w:rsid w:val="008C5682"/>
    <w:rsid w:val="008E7228"/>
    <w:rsid w:val="0090541F"/>
    <w:rsid w:val="00940CB1"/>
    <w:rsid w:val="0098532E"/>
    <w:rsid w:val="009B1AB8"/>
    <w:rsid w:val="009B2EED"/>
    <w:rsid w:val="009C1C93"/>
    <w:rsid w:val="009D2FD8"/>
    <w:rsid w:val="00A34DC4"/>
    <w:rsid w:val="00A9757F"/>
    <w:rsid w:val="00AB511F"/>
    <w:rsid w:val="00AE05C4"/>
    <w:rsid w:val="00B13FD0"/>
    <w:rsid w:val="00B4104A"/>
    <w:rsid w:val="00B50CAA"/>
    <w:rsid w:val="00B96880"/>
    <w:rsid w:val="00C00B3C"/>
    <w:rsid w:val="00C2686E"/>
    <w:rsid w:val="00C31260"/>
    <w:rsid w:val="00C53F92"/>
    <w:rsid w:val="00C73DEE"/>
    <w:rsid w:val="00C94815"/>
    <w:rsid w:val="00CC2118"/>
    <w:rsid w:val="00D07335"/>
    <w:rsid w:val="00D1632F"/>
    <w:rsid w:val="00D22B3E"/>
    <w:rsid w:val="00D23BFC"/>
    <w:rsid w:val="00D37EC8"/>
    <w:rsid w:val="00D429F2"/>
    <w:rsid w:val="00D53F5A"/>
    <w:rsid w:val="00D81927"/>
    <w:rsid w:val="00D82885"/>
    <w:rsid w:val="00D95E2C"/>
    <w:rsid w:val="00DD6A58"/>
    <w:rsid w:val="00E03AC2"/>
    <w:rsid w:val="00E07EE4"/>
    <w:rsid w:val="00E20536"/>
    <w:rsid w:val="00E42F0D"/>
    <w:rsid w:val="00E614EE"/>
    <w:rsid w:val="00E8385C"/>
    <w:rsid w:val="00E86A0C"/>
    <w:rsid w:val="00EE1A1F"/>
    <w:rsid w:val="00EE2264"/>
    <w:rsid w:val="00F050F9"/>
    <w:rsid w:val="00F461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ut.bme.hu/Pages/Gyik/Diploma"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58FEDFF4-4A23-46F3-8C1E-9230CA2F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1686</TotalTime>
  <Pages>29</Pages>
  <Words>4953</Words>
  <Characters>34182</Characters>
  <Application>Microsoft Office Word</Application>
  <DocSecurity>0</DocSecurity>
  <Lines>284</Lines>
  <Paragraphs>78</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39057</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Kovari Bence</cp:lastModifiedBy>
  <cp:revision>9</cp:revision>
  <cp:lastPrinted>2002-07-08T12:51:00Z</cp:lastPrinted>
  <dcterms:created xsi:type="dcterms:W3CDTF">2015-10-19T08:48:00Z</dcterms:created>
  <dcterms:modified xsi:type="dcterms:W3CDTF">2019-09-10T19:20:00Z</dcterms:modified>
</cp:coreProperties>
</file>